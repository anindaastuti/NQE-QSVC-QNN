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ECD0CA" w14:textId="77777777" w:rsidR="00AD51D5" w:rsidRDefault="00AD51D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1594"/>
        <w:gridCol w:w="1595"/>
        <w:gridCol w:w="1594"/>
        <w:gridCol w:w="1595"/>
      </w:tblGrid>
      <w:tr w:rsidR="00AD51D5" w:rsidRPr="00AD51D5" w14:paraId="1EA75A09" w14:textId="77777777" w:rsidTr="00AD51D5">
        <w:tc>
          <w:tcPr>
            <w:tcW w:w="2972" w:type="dxa"/>
          </w:tcPr>
          <w:p w14:paraId="1B342FC4" w14:textId="69D99A85" w:rsidR="00AD51D5" w:rsidRPr="00AD51D5" w:rsidRDefault="00AD51D5" w:rsidP="00AD51D5">
            <w:pPr>
              <w:rPr>
                <w:rFonts w:ascii="Times New Roman" w:hAnsi="Times New Roman" w:cs="Times New Roman"/>
              </w:rPr>
            </w:pPr>
            <w:r w:rsidRPr="005A05BD">
              <w:rPr>
                <w:rFonts w:ascii="Times New Roman" w:hAnsi="Times New Roman" w:cs="Times New Roman"/>
                <w:b/>
                <w:bCs/>
              </w:rPr>
              <w:t>Metrics</w:t>
            </w:r>
          </w:p>
        </w:tc>
        <w:tc>
          <w:tcPr>
            <w:tcW w:w="1594" w:type="dxa"/>
          </w:tcPr>
          <w:p w14:paraId="3C193CAF" w14:textId="5C09C47F" w:rsidR="00AD51D5" w:rsidRPr="00AD51D5" w:rsidRDefault="00AD51D5" w:rsidP="00AD51D5">
            <w:pPr>
              <w:jc w:val="center"/>
              <w:rPr>
                <w:rFonts w:ascii="Times New Roman" w:hAnsi="Times New Roman" w:cs="Times New Roman"/>
              </w:rPr>
            </w:pPr>
            <w:r w:rsidRPr="005A05BD">
              <w:rPr>
                <w:rFonts w:ascii="Times New Roman" w:hAnsi="Times New Roman" w:cs="Times New Roman"/>
                <w:b/>
                <w:bCs/>
              </w:rPr>
              <w:t>SVM</w:t>
            </w:r>
          </w:p>
        </w:tc>
        <w:tc>
          <w:tcPr>
            <w:tcW w:w="1595" w:type="dxa"/>
          </w:tcPr>
          <w:p w14:paraId="2F39CE2E" w14:textId="7DC4105A" w:rsidR="00AD51D5" w:rsidRPr="00AD51D5" w:rsidRDefault="00AD51D5" w:rsidP="00AD51D5">
            <w:pPr>
              <w:jc w:val="center"/>
              <w:rPr>
                <w:rFonts w:ascii="Times New Roman" w:hAnsi="Times New Roman" w:cs="Times New Roman"/>
              </w:rPr>
            </w:pPr>
            <w:r w:rsidRPr="005A05BD">
              <w:rPr>
                <w:rFonts w:ascii="Times New Roman" w:hAnsi="Times New Roman" w:cs="Times New Roman"/>
                <w:b/>
                <w:bCs/>
              </w:rPr>
              <w:t>QSVM</w:t>
            </w:r>
          </w:p>
        </w:tc>
        <w:tc>
          <w:tcPr>
            <w:tcW w:w="1594" w:type="dxa"/>
          </w:tcPr>
          <w:p w14:paraId="57A794EC" w14:textId="65B45331" w:rsidR="00AD51D5" w:rsidRPr="00AD51D5" w:rsidRDefault="00AD51D5" w:rsidP="00AD51D5">
            <w:pPr>
              <w:jc w:val="center"/>
              <w:rPr>
                <w:rFonts w:ascii="Times New Roman" w:hAnsi="Times New Roman" w:cs="Times New Roman"/>
              </w:rPr>
            </w:pPr>
            <w:r w:rsidRPr="005A05BD">
              <w:rPr>
                <w:rFonts w:ascii="Times New Roman" w:hAnsi="Times New Roman" w:cs="Times New Roman"/>
                <w:b/>
                <w:bCs/>
              </w:rPr>
              <w:t>NQE+SVC</w:t>
            </w:r>
          </w:p>
        </w:tc>
        <w:tc>
          <w:tcPr>
            <w:tcW w:w="1595" w:type="dxa"/>
          </w:tcPr>
          <w:p w14:paraId="5309163F" w14:textId="51E85A70" w:rsidR="00AD51D5" w:rsidRPr="00AD51D5" w:rsidRDefault="00AD51D5" w:rsidP="00AD51D5">
            <w:pPr>
              <w:jc w:val="center"/>
              <w:rPr>
                <w:rFonts w:ascii="Times New Roman" w:hAnsi="Times New Roman" w:cs="Times New Roman"/>
              </w:rPr>
            </w:pPr>
            <w:r w:rsidRPr="005A05BD">
              <w:rPr>
                <w:rFonts w:ascii="Times New Roman" w:hAnsi="Times New Roman" w:cs="Times New Roman"/>
                <w:b/>
                <w:bCs/>
              </w:rPr>
              <w:t>NQE+QSVC</w:t>
            </w:r>
          </w:p>
        </w:tc>
      </w:tr>
      <w:tr w:rsidR="00AD51D5" w:rsidRPr="00AD51D5" w14:paraId="259BA617" w14:textId="77777777" w:rsidTr="00AD51D5">
        <w:tc>
          <w:tcPr>
            <w:tcW w:w="2972" w:type="dxa"/>
          </w:tcPr>
          <w:p w14:paraId="1535DB5F" w14:textId="59E25A25" w:rsidR="00AD51D5" w:rsidRPr="00AD51D5" w:rsidRDefault="00AD51D5" w:rsidP="00AD51D5">
            <w:pPr>
              <w:rPr>
                <w:rFonts w:ascii="Times New Roman" w:hAnsi="Times New Roman" w:cs="Times New Roman"/>
              </w:rPr>
            </w:pPr>
            <w:r w:rsidRPr="005A05BD">
              <w:rPr>
                <w:rFonts w:ascii="Times New Roman" w:hAnsi="Times New Roman" w:cs="Times New Roman"/>
                <w:lang w:val="en-US"/>
              </w:rPr>
              <w:t>Sensitivity/Recall, TPR</w:t>
            </w:r>
          </w:p>
        </w:tc>
        <w:tc>
          <w:tcPr>
            <w:tcW w:w="1594" w:type="dxa"/>
          </w:tcPr>
          <w:p w14:paraId="4E2D85A8" w14:textId="5BA92704" w:rsidR="00AD51D5" w:rsidRPr="00AD51D5" w:rsidRDefault="00AD51D5" w:rsidP="00AD51D5">
            <w:pPr>
              <w:jc w:val="center"/>
              <w:rPr>
                <w:rFonts w:ascii="Times New Roman" w:hAnsi="Times New Roman" w:cs="Times New Roman"/>
              </w:rPr>
            </w:pPr>
            <w:r w:rsidRPr="005A05BD">
              <w:rPr>
                <w:rFonts w:ascii="Times New Roman" w:hAnsi="Times New Roman" w:cs="Times New Roman"/>
              </w:rPr>
              <w:t>0.73</w:t>
            </w:r>
          </w:p>
        </w:tc>
        <w:tc>
          <w:tcPr>
            <w:tcW w:w="1595" w:type="dxa"/>
          </w:tcPr>
          <w:p w14:paraId="436D5612" w14:textId="034A9BAC" w:rsidR="00AD51D5" w:rsidRPr="00AD51D5" w:rsidRDefault="00AD51D5" w:rsidP="00AD51D5">
            <w:pPr>
              <w:jc w:val="center"/>
              <w:rPr>
                <w:rFonts w:ascii="Times New Roman" w:hAnsi="Times New Roman" w:cs="Times New Roman"/>
              </w:rPr>
            </w:pPr>
            <w:r w:rsidRPr="005A05BD">
              <w:rPr>
                <w:rFonts w:ascii="Times New Roman" w:hAnsi="Times New Roman" w:cs="Times New Roman"/>
                <w:b/>
                <w:bCs/>
              </w:rPr>
              <w:t>0.92</w:t>
            </w:r>
          </w:p>
        </w:tc>
        <w:tc>
          <w:tcPr>
            <w:tcW w:w="1594" w:type="dxa"/>
          </w:tcPr>
          <w:p w14:paraId="548BDAC9" w14:textId="6042D971" w:rsidR="00AD51D5" w:rsidRPr="00AD51D5" w:rsidRDefault="00AD51D5" w:rsidP="00AD51D5">
            <w:pPr>
              <w:jc w:val="center"/>
              <w:rPr>
                <w:rFonts w:ascii="Times New Roman" w:hAnsi="Times New Roman" w:cs="Times New Roman"/>
              </w:rPr>
            </w:pPr>
            <w:r w:rsidRPr="005A05BD">
              <w:rPr>
                <w:rFonts w:ascii="Times New Roman" w:hAnsi="Times New Roman" w:cs="Times New Roman"/>
              </w:rPr>
              <w:t>0.91</w:t>
            </w:r>
          </w:p>
        </w:tc>
        <w:tc>
          <w:tcPr>
            <w:tcW w:w="1595" w:type="dxa"/>
          </w:tcPr>
          <w:p w14:paraId="14554097" w14:textId="7F9CBA96" w:rsidR="00AD51D5" w:rsidRPr="00AD51D5" w:rsidRDefault="00AD51D5" w:rsidP="00AD51D5">
            <w:pPr>
              <w:jc w:val="center"/>
              <w:rPr>
                <w:rFonts w:ascii="Times New Roman" w:hAnsi="Times New Roman" w:cs="Times New Roman"/>
              </w:rPr>
            </w:pPr>
            <w:r w:rsidRPr="005A05BD">
              <w:rPr>
                <w:rFonts w:ascii="Times New Roman" w:hAnsi="Times New Roman" w:cs="Times New Roman"/>
                <w:b/>
                <w:bCs/>
              </w:rPr>
              <w:t>0.93</w:t>
            </w:r>
          </w:p>
        </w:tc>
      </w:tr>
      <w:tr w:rsidR="00AD51D5" w:rsidRPr="00AD51D5" w14:paraId="7EE87926" w14:textId="77777777" w:rsidTr="00AD51D5">
        <w:tc>
          <w:tcPr>
            <w:tcW w:w="2972" w:type="dxa"/>
          </w:tcPr>
          <w:p w14:paraId="5F3F93E6" w14:textId="3AAF0AF9" w:rsidR="00AD51D5" w:rsidRPr="00AD51D5" w:rsidRDefault="00AD51D5" w:rsidP="00AD51D5">
            <w:pPr>
              <w:rPr>
                <w:rFonts w:ascii="Times New Roman" w:hAnsi="Times New Roman" w:cs="Times New Roman"/>
              </w:rPr>
            </w:pPr>
            <w:r w:rsidRPr="005A05BD">
              <w:rPr>
                <w:rFonts w:ascii="Times New Roman" w:hAnsi="Times New Roman" w:cs="Times New Roman"/>
                <w:lang w:val="en-US"/>
              </w:rPr>
              <w:t>Specificity, SPC</w:t>
            </w:r>
          </w:p>
        </w:tc>
        <w:tc>
          <w:tcPr>
            <w:tcW w:w="1594" w:type="dxa"/>
          </w:tcPr>
          <w:p w14:paraId="2519CCB4" w14:textId="6844BD4F" w:rsidR="00AD51D5" w:rsidRPr="00AD51D5" w:rsidRDefault="00AD51D5" w:rsidP="00AD51D5">
            <w:pPr>
              <w:jc w:val="center"/>
              <w:rPr>
                <w:rFonts w:ascii="Times New Roman" w:hAnsi="Times New Roman" w:cs="Times New Roman"/>
              </w:rPr>
            </w:pPr>
            <w:r w:rsidRPr="005A05BD">
              <w:rPr>
                <w:rFonts w:ascii="Times New Roman" w:hAnsi="Times New Roman" w:cs="Times New Roman"/>
                <w:b/>
                <w:bCs/>
              </w:rPr>
              <w:t>0.77</w:t>
            </w:r>
          </w:p>
        </w:tc>
        <w:tc>
          <w:tcPr>
            <w:tcW w:w="1595" w:type="dxa"/>
          </w:tcPr>
          <w:p w14:paraId="69CEC950" w14:textId="301F6B26" w:rsidR="00AD51D5" w:rsidRPr="00AD51D5" w:rsidRDefault="00AD51D5" w:rsidP="00AD51D5">
            <w:pPr>
              <w:jc w:val="center"/>
              <w:rPr>
                <w:rFonts w:ascii="Times New Roman" w:hAnsi="Times New Roman" w:cs="Times New Roman"/>
              </w:rPr>
            </w:pPr>
            <w:r w:rsidRPr="005A05BD">
              <w:rPr>
                <w:rFonts w:ascii="Times New Roman" w:hAnsi="Times New Roman" w:cs="Times New Roman"/>
              </w:rPr>
              <w:t>0.73</w:t>
            </w:r>
          </w:p>
        </w:tc>
        <w:tc>
          <w:tcPr>
            <w:tcW w:w="1594" w:type="dxa"/>
          </w:tcPr>
          <w:p w14:paraId="3D0DFD8B" w14:textId="405E566A" w:rsidR="00AD51D5" w:rsidRPr="00AD51D5" w:rsidRDefault="00AD51D5" w:rsidP="00AD51D5">
            <w:pPr>
              <w:jc w:val="center"/>
              <w:rPr>
                <w:rFonts w:ascii="Times New Roman" w:hAnsi="Times New Roman" w:cs="Times New Roman"/>
              </w:rPr>
            </w:pPr>
            <w:r w:rsidRPr="005A05BD">
              <w:rPr>
                <w:rFonts w:ascii="Times New Roman" w:hAnsi="Times New Roman" w:cs="Times New Roman"/>
              </w:rPr>
              <w:t>0.68</w:t>
            </w:r>
          </w:p>
        </w:tc>
        <w:tc>
          <w:tcPr>
            <w:tcW w:w="1595" w:type="dxa"/>
          </w:tcPr>
          <w:p w14:paraId="5CC4A485" w14:textId="7E25F087" w:rsidR="00AD51D5" w:rsidRPr="00AD51D5" w:rsidRDefault="00AD51D5" w:rsidP="00AD51D5">
            <w:pPr>
              <w:jc w:val="center"/>
              <w:rPr>
                <w:rFonts w:ascii="Times New Roman" w:hAnsi="Times New Roman" w:cs="Times New Roman"/>
              </w:rPr>
            </w:pPr>
            <w:r w:rsidRPr="005A05BD">
              <w:rPr>
                <w:rFonts w:ascii="Times New Roman" w:hAnsi="Times New Roman" w:cs="Times New Roman"/>
                <w:b/>
                <w:bCs/>
              </w:rPr>
              <w:t>0.73</w:t>
            </w:r>
          </w:p>
        </w:tc>
      </w:tr>
      <w:tr w:rsidR="00AD51D5" w:rsidRPr="00AD51D5" w14:paraId="332BDB4C" w14:textId="77777777" w:rsidTr="00AD51D5">
        <w:tc>
          <w:tcPr>
            <w:tcW w:w="2972" w:type="dxa"/>
          </w:tcPr>
          <w:p w14:paraId="377CAA28" w14:textId="10896AF3" w:rsidR="00AD51D5" w:rsidRPr="00AD51D5" w:rsidRDefault="00AD51D5" w:rsidP="00AD51D5">
            <w:pPr>
              <w:rPr>
                <w:rFonts w:ascii="Times New Roman" w:hAnsi="Times New Roman" w:cs="Times New Roman"/>
              </w:rPr>
            </w:pPr>
            <w:r w:rsidRPr="005A05BD">
              <w:rPr>
                <w:rFonts w:ascii="Times New Roman" w:hAnsi="Times New Roman" w:cs="Times New Roman"/>
                <w:lang w:val="en-US"/>
              </w:rPr>
              <w:t>Precision, PPV</w:t>
            </w:r>
          </w:p>
        </w:tc>
        <w:tc>
          <w:tcPr>
            <w:tcW w:w="1594" w:type="dxa"/>
          </w:tcPr>
          <w:p w14:paraId="4498840B" w14:textId="02D8A228" w:rsidR="00AD51D5" w:rsidRPr="00AD51D5" w:rsidRDefault="00AD51D5" w:rsidP="00AD51D5">
            <w:pPr>
              <w:jc w:val="center"/>
              <w:rPr>
                <w:rFonts w:ascii="Times New Roman" w:hAnsi="Times New Roman" w:cs="Times New Roman"/>
              </w:rPr>
            </w:pPr>
            <w:r w:rsidRPr="005A05BD">
              <w:rPr>
                <w:rFonts w:ascii="Times New Roman" w:hAnsi="Times New Roman" w:cs="Times New Roman"/>
              </w:rPr>
              <w:t>0.89</w:t>
            </w:r>
          </w:p>
        </w:tc>
        <w:tc>
          <w:tcPr>
            <w:tcW w:w="1595" w:type="dxa"/>
          </w:tcPr>
          <w:p w14:paraId="2A0E66B9" w14:textId="4BD17CA5" w:rsidR="00AD51D5" w:rsidRPr="00AD51D5" w:rsidRDefault="00AD51D5" w:rsidP="00AD51D5">
            <w:pPr>
              <w:jc w:val="center"/>
              <w:rPr>
                <w:rFonts w:ascii="Times New Roman" w:hAnsi="Times New Roman" w:cs="Times New Roman"/>
              </w:rPr>
            </w:pPr>
            <w:r w:rsidRPr="005A05BD">
              <w:rPr>
                <w:rFonts w:ascii="Times New Roman" w:hAnsi="Times New Roman" w:cs="Times New Roman"/>
                <w:b/>
                <w:bCs/>
              </w:rPr>
              <w:t>0.9</w:t>
            </w:r>
          </w:p>
        </w:tc>
        <w:tc>
          <w:tcPr>
            <w:tcW w:w="1594" w:type="dxa"/>
          </w:tcPr>
          <w:p w14:paraId="0587A10D" w14:textId="3EA7B4EA" w:rsidR="00AD51D5" w:rsidRPr="00AD51D5" w:rsidRDefault="00AD51D5" w:rsidP="00AD51D5">
            <w:pPr>
              <w:jc w:val="center"/>
              <w:rPr>
                <w:rFonts w:ascii="Times New Roman" w:hAnsi="Times New Roman" w:cs="Times New Roman"/>
              </w:rPr>
            </w:pPr>
            <w:r w:rsidRPr="005A05BD">
              <w:rPr>
                <w:rFonts w:ascii="Times New Roman" w:hAnsi="Times New Roman" w:cs="Times New Roman"/>
              </w:rPr>
              <w:t>0.88</w:t>
            </w:r>
          </w:p>
        </w:tc>
        <w:tc>
          <w:tcPr>
            <w:tcW w:w="1595" w:type="dxa"/>
          </w:tcPr>
          <w:p w14:paraId="3F3A1B08" w14:textId="42D43FDD" w:rsidR="00AD51D5" w:rsidRPr="00AD51D5" w:rsidRDefault="00AD51D5" w:rsidP="00AD51D5">
            <w:pPr>
              <w:jc w:val="center"/>
              <w:rPr>
                <w:rFonts w:ascii="Times New Roman" w:hAnsi="Times New Roman" w:cs="Times New Roman"/>
              </w:rPr>
            </w:pPr>
            <w:r w:rsidRPr="005A05BD">
              <w:rPr>
                <w:rFonts w:ascii="Times New Roman" w:hAnsi="Times New Roman" w:cs="Times New Roman"/>
                <w:b/>
                <w:bCs/>
              </w:rPr>
              <w:t>0.90</w:t>
            </w:r>
          </w:p>
        </w:tc>
      </w:tr>
      <w:tr w:rsidR="00AD51D5" w:rsidRPr="00AD51D5" w14:paraId="25F200C1" w14:textId="77777777" w:rsidTr="00AD51D5">
        <w:tc>
          <w:tcPr>
            <w:tcW w:w="2972" w:type="dxa"/>
          </w:tcPr>
          <w:p w14:paraId="3488C0D6" w14:textId="63A2C65E" w:rsidR="00AD51D5" w:rsidRPr="00AD51D5" w:rsidRDefault="00AD51D5" w:rsidP="00AD51D5">
            <w:pPr>
              <w:rPr>
                <w:rFonts w:ascii="Times New Roman" w:hAnsi="Times New Roman" w:cs="Times New Roman"/>
              </w:rPr>
            </w:pPr>
            <w:r w:rsidRPr="005A05BD">
              <w:rPr>
                <w:rFonts w:ascii="Times New Roman" w:hAnsi="Times New Roman" w:cs="Times New Roman"/>
                <w:lang w:val="en-US"/>
              </w:rPr>
              <w:t>F1 Score</w:t>
            </w:r>
          </w:p>
        </w:tc>
        <w:tc>
          <w:tcPr>
            <w:tcW w:w="1594" w:type="dxa"/>
          </w:tcPr>
          <w:p w14:paraId="7D5A9D7E" w14:textId="76A0F01E" w:rsidR="00AD51D5" w:rsidRPr="00AD51D5" w:rsidRDefault="00AD51D5" w:rsidP="00AD51D5">
            <w:pPr>
              <w:jc w:val="center"/>
              <w:rPr>
                <w:rFonts w:ascii="Times New Roman" w:hAnsi="Times New Roman" w:cs="Times New Roman"/>
              </w:rPr>
            </w:pPr>
            <w:r w:rsidRPr="005A05BD">
              <w:rPr>
                <w:rFonts w:ascii="Times New Roman" w:hAnsi="Times New Roman" w:cs="Times New Roman"/>
              </w:rPr>
              <w:t>0.80</w:t>
            </w:r>
          </w:p>
        </w:tc>
        <w:tc>
          <w:tcPr>
            <w:tcW w:w="1595" w:type="dxa"/>
          </w:tcPr>
          <w:p w14:paraId="1858DD1E" w14:textId="1728A54A" w:rsidR="00AD51D5" w:rsidRPr="00AD51D5" w:rsidRDefault="00AD51D5" w:rsidP="00AD51D5">
            <w:pPr>
              <w:jc w:val="center"/>
              <w:rPr>
                <w:rFonts w:ascii="Times New Roman" w:hAnsi="Times New Roman" w:cs="Times New Roman"/>
              </w:rPr>
            </w:pPr>
            <w:r w:rsidRPr="005A05BD">
              <w:rPr>
                <w:rFonts w:ascii="Times New Roman" w:hAnsi="Times New Roman" w:cs="Times New Roman"/>
                <w:b/>
                <w:bCs/>
              </w:rPr>
              <w:t>0.91</w:t>
            </w:r>
          </w:p>
        </w:tc>
        <w:tc>
          <w:tcPr>
            <w:tcW w:w="1594" w:type="dxa"/>
          </w:tcPr>
          <w:p w14:paraId="24278292" w14:textId="00B14933" w:rsidR="00AD51D5" w:rsidRPr="00AD51D5" w:rsidRDefault="00AD51D5" w:rsidP="00AD51D5">
            <w:pPr>
              <w:jc w:val="center"/>
              <w:rPr>
                <w:rFonts w:ascii="Times New Roman" w:hAnsi="Times New Roman" w:cs="Times New Roman"/>
              </w:rPr>
            </w:pPr>
            <w:r w:rsidRPr="005A05BD">
              <w:rPr>
                <w:rFonts w:ascii="Times New Roman" w:hAnsi="Times New Roman" w:cs="Times New Roman"/>
              </w:rPr>
              <w:t>0.9</w:t>
            </w:r>
            <w:r w:rsidR="0026481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95" w:type="dxa"/>
          </w:tcPr>
          <w:p w14:paraId="1AC8D722" w14:textId="466A0A9C" w:rsidR="00AD51D5" w:rsidRPr="00AD51D5" w:rsidRDefault="00AD51D5" w:rsidP="00AD51D5">
            <w:pPr>
              <w:jc w:val="center"/>
              <w:rPr>
                <w:rFonts w:ascii="Times New Roman" w:hAnsi="Times New Roman" w:cs="Times New Roman"/>
              </w:rPr>
            </w:pPr>
            <w:r w:rsidRPr="005A05BD">
              <w:rPr>
                <w:rFonts w:ascii="Times New Roman" w:hAnsi="Times New Roman" w:cs="Times New Roman"/>
                <w:b/>
                <w:bCs/>
              </w:rPr>
              <w:t>0.92</w:t>
            </w:r>
          </w:p>
        </w:tc>
      </w:tr>
      <w:tr w:rsidR="00AD51D5" w:rsidRPr="00AD51D5" w14:paraId="222E8865" w14:textId="77777777" w:rsidTr="00AD51D5">
        <w:tc>
          <w:tcPr>
            <w:tcW w:w="2972" w:type="dxa"/>
          </w:tcPr>
          <w:p w14:paraId="5013B7F1" w14:textId="6D25EC8B" w:rsidR="00AD51D5" w:rsidRPr="00AD51D5" w:rsidRDefault="00AD51D5" w:rsidP="00AD51D5">
            <w:pPr>
              <w:rPr>
                <w:rFonts w:ascii="Times New Roman" w:hAnsi="Times New Roman" w:cs="Times New Roman"/>
              </w:rPr>
            </w:pPr>
            <w:r w:rsidRPr="005A05BD">
              <w:rPr>
                <w:rFonts w:ascii="Times New Roman" w:hAnsi="Times New Roman" w:cs="Times New Roman"/>
                <w:lang w:val="en-US"/>
              </w:rPr>
              <w:t>Accuracy</w:t>
            </w:r>
          </w:p>
        </w:tc>
        <w:tc>
          <w:tcPr>
            <w:tcW w:w="1594" w:type="dxa"/>
          </w:tcPr>
          <w:p w14:paraId="1F846B80" w14:textId="62F08396" w:rsidR="00AD51D5" w:rsidRPr="00AD51D5" w:rsidRDefault="00AD51D5" w:rsidP="00AD51D5">
            <w:pPr>
              <w:jc w:val="center"/>
              <w:rPr>
                <w:rFonts w:ascii="Times New Roman" w:hAnsi="Times New Roman" w:cs="Times New Roman"/>
              </w:rPr>
            </w:pPr>
            <w:r w:rsidRPr="005A05BD">
              <w:rPr>
                <w:rFonts w:ascii="Times New Roman" w:hAnsi="Times New Roman" w:cs="Times New Roman"/>
              </w:rPr>
              <w:t>0.74</w:t>
            </w:r>
          </w:p>
        </w:tc>
        <w:tc>
          <w:tcPr>
            <w:tcW w:w="1595" w:type="dxa"/>
          </w:tcPr>
          <w:p w14:paraId="361CC3E6" w14:textId="3FF4EB55" w:rsidR="00AD51D5" w:rsidRPr="00AD51D5" w:rsidRDefault="00AD51D5" w:rsidP="00AD51D5">
            <w:pPr>
              <w:jc w:val="center"/>
              <w:rPr>
                <w:rFonts w:ascii="Times New Roman" w:hAnsi="Times New Roman" w:cs="Times New Roman"/>
              </w:rPr>
            </w:pPr>
            <w:r w:rsidRPr="005A05BD">
              <w:rPr>
                <w:rFonts w:ascii="Times New Roman" w:hAnsi="Times New Roman" w:cs="Times New Roman"/>
                <w:b/>
                <w:bCs/>
              </w:rPr>
              <w:t>0.86</w:t>
            </w:r>
          </w:p>
        </w:tc>
        <w:tc>
          <w:tcPr>
            <w:tcW w:w="1594" w:type="dxa"/>
          </w:tcPr>
          <w:p w14:paraId="08942374" w14:textId="31F4ED8D" w:rsidR="00AD51D5" w:rsidRPr="00AD51D5" w:rsidRDefault="00AD51D5" w:rsidP="00AD51D5">
            <w:pPr>
              <w:jc w:val="center"/>
              <w:rPr>
                <w:rFonts w:ascii="Times New Roman" w:hAnsi="Times New Roman" w:cs="Times New Roman"/>
              </w:rPr>
            </w:pPr>
            <w:r w:rsidRPr="005A05BD">
              <w:rPr>
                <w:rFonts w:ascii="Times New Roman" w:hAnsi="Times New Roman" w:cs="Times New Roman"/>
              </w:rPr>
              <w:t>0.85</w:t>
            </w:r>
          </w:p>
        </w:tc>
        <w:tc>
          <w:tcPr>
            <w:tcW w:w="1595" w:type="dxa"/>
          </w:tcPr>
          <w:p w14:paraId="3620C4E6" w14:textId="1C4A139D" w:rsidR="00AD51D5" w:rsidRPr="00AD51D5" w:rsidRDefault="00AD51D5" w:rsidP="00AD51D5">
            <w:pPr>
              <w:jc w:val="center"/>
              <w:rPr>
                <w:rFonts w:ascii="Times New Roman" w:hAnsi="Times New Roman" w:cs="Times New Roman"/>
              </w:rPr>
            </w:pPr>
            <w:r w:rsidRPr="005A05BD">
              <w:rPr>
                <w:rFonts w:ascii="Times New Roman" w:hAnsi="Times New Roman" w:cs="Times New Roman"/>
                <w:b/>
                <w:bCs/>
              </w:rPr>
              <w:t>0.87</w:t>
            </w:r>
          </w:p>
        </w:tc>
      </w:tr>
      <w:tr w:rsidR="00AD51D5" w:rsidRPr="00AD51D5" w14:paraId="56C3757D" w14:textId="77777777" w:rsidTr="00AD51D5">
        <w:tc>
          <w:tcPr>
            <w:tcW w:w="2972" w:type="dxa"/>
          </w:tcPr>
          <w:p w14:paraId="6E334030" w14:textId="60DF3C42" w:rsidR="00AD51D5" w:rsidRPr="00AD51D5" w:rsidRDefault="00AD51D5" w:rsidP="00AD51D5">
            <w:pPr>
              <w:rPr>
                <w:rFonts w:ascii="Times New Roman" w:hAnsi="Times New Roman" w:cs="Times New Roman"/>
              </w:rPr>
            </w:pPr>
            <w:r w:rsidRPr="005A05BD">
              <w:rPr>
                <w:rFonts w:ascii="Times New Roman" w:hAnsi="Times New Roman" w:cs="Times New Roman"/>
                <w:lang w:val="en-US"/>
              </w:rPr>
              <w:t>Negative Predictive Value</w:t>
            </w:r>
          </w:p>
        </w:tc>
        <w:tc>
          <w:tcPr>
            <w:tcW w:w="1594" w:type="dxa"/>
          </w:tcPr>
          <w:p w14:paraId="3F3265CD" w14:textId="6F17A217" w:rsidR="00AD51D5" w:rsidRPr="00AD51D5" w:rsidRDefault="00AD51D5" w:rsidP="00AD51D5">
            <w:pPr>
              <w:jc w:val="center"/>
              <w:rPr>
                <w:rFonts w:ascii="Times New Roman" w:hAnsi="Times New Roman" w:cs="Times New Roman"/>
              </w:rPr>
            </w:pPr>
            <w:r w:rsidRPr="005A05BD">
              <w:rPr>
                <w:rFonts w:ascii="Times New Roman" w:hAnsi="Times New Roman" w:cs="Times New Roman"/>
              </w:rPr>
              <w:t>0.51</w:t>
            </w:r>
          </w:p>
        </w:tc>
        <w:tc>
          <w:tcPr>
            <w:tcW w:w="1595" w:type="dxa"/>
          </w:tcPr>
          <w:p w14:paraId="0B7846C3" w14:textId="78B23EB1" w:rsidR="00AD51D5" w:rsidRPr="00AD51D5" w:rsidRDefault="00AD51D5" w:rsidP="00AD51D5">
            <w:pPr>
              <w:jc w:val="center"/>
              <w:rPr>
                <w:rFonts w:ascii="Times New Roman" w:hAnsi="Times New Roman" w:cs="Times New Roman"/>
              </w:rPr>
            </w:pPr>
            <w:r w:rsidRPr="005A05BD">
              <w:rPr>
                <w:rFonts w:ascii="Times New Roman" w:hAnsi="Times New Roman" w:cs="Times New Roman"/>
                <w:b/>
                <w:bCs/>
              </w:rPr>
              <w:t>0.76</w:t>
            </w:r>
          </w:p>
        </w:tc>
        <w:tc>
          <w:tcPr>
            <w:tcW w:w="1594" w:type="dxa"/>
          </w:tcPr>
          <w:p w14:paraId="203F5FCA" w14:textId="691C13B2" w:rsidR="00AD51D5" w:rsidRPr="00AD51D5" w:rsidRDefault="00AD51D5" w:rsidP="00AD51D5">
            <w:pPr>
              <w:jc w:val="center"/>
              <w:rPr>
                <w:rFonts w:ascii="Times New Roman" w:hAnsi="Times New Roman" w:cs="Times New Roman"/>
              </w:rPr>
            </w:pPr>
            <w:r w:rsidRPr="005A05BD">
              <w:rPr>
                <w:rFonts w:ascii="Times New Roman" w:hAnsi="Times New Roman" w:cs="Times New Roman"/>
              </w:rPr>
              <w:t>0.75</w:t>
            </w:r>
          </w:p>
        </w:tc>
        <w:tc>
          <w:tcPr>
            <w:tcW w:w="1595" w:type="dxa"/>
          </w:tcPr>
          <w:p w14:paraId="3A4A7DA8" w14:textId="752C7631" w:rsidR="00AD51D5" w:rsidRPr="00AD51D5" w:rsidRDefault="00AD51D5" w:rsidP="00AD51D5">
            <w:pPr>
              <w:jc w:val="center"/>
              <w:rPr>
                <w:rFonts w:ascii="Times New Roman" w:hAnsi="Times New Roman" w:cs="Times New Roman"/>
              </w:rPr>
            </w:pPr>
            <w:r w:rsidRPr="005A05BD">
              <w:rPr>
                <w:rFonts w:ascii="Times New Roman" w:hAnsi="Times New Roman" w:cs="Times New Roman"/>
                <w:b/>
                <w:bCs/>
              </w:rPr>
              <w:t>0.8</w:t>
            </w:r>
          </w:p>
        </w:tc>
      </w:tr>
      <w:tr w:rsidR="00AD51D5" w:rsidRPr="00AD51D5" w14:paraId="51BD709B" w14:textId="77777777" w:rsidTr="00AD51D5">
        <w:tc>
          <w:tcPr>
            <w:tcW w:w="2972" w:type="dxa"/>
          </w:tcPr>
          <w:p w14:paraId="237F25FC" w14:textId="13380048" w:rsidR="00AD51D5" w:rsidRPr="00AD51D5" w:rsidRDefault="00AD51D5" w:rsidP="00AD51D5">
            <w:pPr>
              <w:rPr>
                <w:rFonts w:ascii="Times New Roman" w:hAnsi="Times New Roman" w:cs="Times New Roman"/>
              </w:rPr>
            </w:pPr>
            <w:r w:rsidRPr="005A05BD">
              <w:rPr>
                <w:rFonts w:ascii="Times New Roman" w:hAnsi="Times New Roman" w:cs="Times New Roman"/>
                <w:lang w:val="en-US"/>
              </w:rPr>
              <w:t>False Positive Rate</w:t>
            </w:r>
          </w:p>
        </w:tc>
        <w:tc>
          <w:tcPr>
            <w:tcW w:w="1594" w:type="dxa"/>
          </w:tcPr>
          <w:p w14:paraId="5FE10BC3" w14:textId="52B5BFA0" w:rsidR="00AD51D5" w:rsidRPr="00AD51D5" w:rsidRDefault="00AD51D5" w:rsidP="00AD51D5">
            <w:pPr>
              <w:jc w:val="center"/>
              <w:rPr>
                <w:rFonts w:ascii="Times New Roman" w:hAnsi="Times New Roman" w:cs="Times New Roman"/>
              </w:rPr>
            </w:pPr>
            <w:r w:rsidRPr="005A05BD">
              <w:rPr>
                <w:rFonts w:ascii="Times New Roman" w:hAnsi="Times New Roman" w:cs="Times New Roman"/>
              </w:rPr>
              <w:t>0.23</w:t>
            </w:r>
          </w:p>
        </w:tc>
        <w:tc>
          <w:tcPr>
            <w:tcW w:w="1595" w:type="dxa"/>
          </w:tcPr>
          <w:p w14:paraId="578D2229" w14:textId="21853E62" w:rsidR="00AD51D5" w:rsidRPr="00AD51D5" w:rsidRDefault="00AD51D5" w:rsidP="00AD51D5">
            <w:pPr>
              <w:jc w:val="center"/>
              <w:rPr>
                <w:rFonts w:ascii="Times New Roman" w:hAnsi="Times New Roman" w:cs="Times New Roman"/>
              </w:rPr>
            </w:pPr>
            <w:r w:rsidRPr="005A05BD">
              <w:rPr>
                <w:rFonts w:ascii="Times New Roman" w:hAnsi="Times New Roman" w:cs="Times New Roman"/>
                <w:b/>
                <w:bCs/>
              </w:rPr>
              <w:t>0.27</w:t>
            </w:r>
          </w:p>
        </w:tc>
        <w:tc>
          <w:tcPr>
            <w:tcW w:w="1594" w:type="dxa"/>
          </w:tcPr>
          <w:p w14:paraId="5C64756E" w14:textId="0FB7069A" w:rsidR="00AD51D5" w:rsidRPr="00AD51D5" w:rsidRDefault="00AD51D5" w:rsidP="00AD51D5">
            <w:pPr>
              <w:jc w:val="center"/>
              <w:rPr>
                <w:rFonts w:ascii="Times New Roman" w:hAnsi="Times New Roman" w:cs="Times New Roman"/>
              </w:rPr>
            </w:pPr>
            <w:r w:rsidRPr="005A05BD">
              <w:rPr>
                <w:rFonts w:ascii="Times New Roman" w:hAnsi="Times New Roman" w:cs="Times New Roman"/>
              </w:rPr>
              <w:t>0.32</w:t>
            </w:r>
          </w:p>
        </w:tc>
        <w:tc>
          <w:tcPr>
            <w:tcW w:w="1595" w:type="dxa"/>
          </w:tcPr>
          <w:p w14:paraId="14F9E471" w14:textId="7B8502FB" w:rsidR="00AD51D5" w:rsidRPr="00AD51D5" w:rsidRDefault="00AD51D5" w:rsidP="00AD51D5">
            <w:pPr>
              <w:jc w:val="center"/>
              <w:rPr>
                <w:rFonts w:ascii="Times New Roman" w:hAnsi="Times New Roman" w:cs="Times New Roman"/>
              </w:rPr>
            </w:pPr>
            <w:r w:rsidRPr="005A05BD">
              <w:rPr>
                <w:rFonts w:ascii="Times New Roman" w:hAnsi="Times New Roman" w:cs="Times New Roman"/>
                <w:b/>
                <w:bCs/>
              </w:rPr>
              <w:t>0.27</w:t>
            </w:r>
          </w:p>
        </w:tc>
      </w:tr>
      <w:tr w:rsidR="00AD51D5" w:rsidRPr="00AD51D5" w14:paraId="393EE965" w14:textId="77777777" w:rsidTr="00AD51D5">
        <w:tc>
          <w:tcPr>
            <w:tcW w:w="2972" w:type="dxa"/>
          </w:tcPr>
          <w:p w14:paraId="6B95D4EE" w14:textId="38D04A80" w:rsidR="00AD51D5" w:rsidRPr="00AD51D5" w:rsidRDefault="00AD51D5" w:rsidP="00AD51D5">
            <w:pPr>
              <w:rPr>
                <w:rFonts w:ascii="Times New Roman" w:hAnsi="Times New Roman" w:cs="Times New Roman"/>
              </w:rPr>
            </w:pPr>
            <w:r w:rsidRPr="005A05BD">
              <w:rPr>
                <w:rFonts w:ascii="Times New Roman" w:hAnsi="Times New Roman" w:cs="Times New Roman"/>
                <w:lang w:val="en-US"/>
              </w:rPr>
              <w:t>False Discovery Rate</w:t>
            </w:r>
          </w:p>
        </w:tc>
        <w:tc>
          <w:tcPr>
            <w:tcW w:w="1594" w:type="dxa"/>
          </w:tcPr>
          <w:p w14:paraId="6E169A81" w14:textId="29C6D8F5" w:rsidR="00AD51D5" w:rsidRPr="00AD51D5" w:rsidRDefault="00AD51D5" w:rsidP="00AD51D5">
            <w:pPr>
              <w:jc w:val="center"/>
              <w:rPr>
                <w:rFonts w:ascii="Times New Roman" w:hAnsi="Times New Roman" w:cs="Times New Roman"/>
              </w:rPr>
            </w:pPr>
            <w:r w:rsidRPr="005A05BD">
              <w:rPr>
                <w:rFonts w:ascii="Times New Roman" w:hAnsi="Times New Roman" w:cs="Times New Roman"/>
                <w:b/>
                <w:bCs/>
              </w:rPr>
              <w:t>0.10</w:t>
            </w:r>
          </w:p>
        </w:tc>
        <w:tc>
          <w:tcPr>
            <w:tcW w:w="1595" w:type="dxa"/>
          </w:tcPr>
          <w:p w14:paraId="7432445E" w14:textId="2E46038F" w:rsidR="00AD51D5" w:rsidRPr="00AD51D5" w:rsidRDefault="00AD51D5" w:rsidP="00AD51D5">
            <w:pPr>
              <w:jc w:val="center"/>
              <w:rPr>
                <w:rFonts w:ascii="Times New Roman" w:hAnsi="Times New Roman" w:cs="Times New Roman"/>
              </w:rPr>
            </w:pPr>
            <w:r w:rsidRPr="005A05BD">
              <w:rPr>
                <w:rFonts w:ascii="Times New Roman" w:hAnsi="Times New Roman" w:cs="Times New Roman"/>
                <w:b/>
                <w:bCs/>
              </w:rPr>
              <w:t>0.1</w:t>
            </w:r>
            <w:r w:rsidR="0026481F">
              <w:rPr>
                <w:rFonts w:ascii="Times New Roman" w:hAnsi="Times New Roman" w:cs="Times New Roman"/>
                <w:b/>
                <w:bCs/>
              </w:rPr>
              <w:t>0</w:t>
            </w:r>
          </w:p>
        </w:tc>
        <w:tc>
          <w:tcPr>
            <w:tcW w:w="1594" w:type="dxa"/>
          </w:tcPr>
          <w:p w14:paraId="4775AD94" w14:textId="181DCF8D" w:rsidR="00AD51D5" w:rsidRPr="00AD51D5" w:rsidRDefault="00AD51D5" w:rsidP="00AD51D5">
            <w:pPr>
              <w:jc w:val="center"/>
              <w:rPr>
                <w:rFonts w:ascii="Times New Roman" w:hAnsi="Times New Roman" w:cs="Times New Roman"/>
              </w:rPr>
            </w:pPr>
            <w:r w:rsidRPr="005A05BD">
              <w:rPr>
                <w:rFonts w:ascii="Times New Roman" w:hAnsi="Times New Roman" w:cs="Times New Roman"/>
              </w:rPr>
              <w:t>0.11</w:t>
            </w:r>
          </w:p>
        </w:tc>
        <w:tc>
          <w:tcPr>
            <w:tcW w:w="1595" w:type="dxa"/>
          </w:tcPr>
          <w:p w14:paraId="0890E21B" w14:textId="4AB01842" w:rsidR="00AD51D5" w:rsidRPr="00AD51D5" w:rsidRDefault="00AD51D5" w:rsidP="00AD51D5">
            <w:pPr>
              <w:jc w:val="center"/>
              <w:rPr>
                <w:rFonts w:ascii="Times New Roman" w:hAnsi="Times New Roman" w:cs="Times New Roman"/>
              </w:rPr>
            </w:pPr>
            <w:r w:rsidRPr="005A05BD">
              <w:rPr>
                <w:rFonts w:ascii="Times New Roman" w:hAnsi="Times New Roman" w:cs="Times New Roman"/>
                <w:b/>
                <w:bCs/>
              </w:rPr>
              <w:t>0.09</w:t>
            </w:r>
          </w:p>
        </w:tc>
      </w:tr>
      <w:tr w:rsidR="00AD51D5" w:rsidRPr="00AD51D5" w14:paraId="40DBF195" w14:textId="77777777" w:rsidTr="00AD51D5">
        <w:tc>
          <w:tcPr>
            <w:tcW w:w="2972" w:type="dxa"/>
          </w:tcPr>
          <w:p w14:paraId="3D8C9B63" w14:textId="609F731E" w:rsidR="00AD51D5" w:rsidRPr="00AD51D5" w:rsidRDefault="00AD51D5" w:rsidP="00AD51D5">
            <w:pPr>
              <w:rPr>
                <w:rFonts w:ascii="Times New Roman" w:hAnsi="Times New Roman" w:cs="Times New Roman"/>
              </w:rPr>
            </w:pPr>
            <w:proofErr w:type="gramStart"/>
            <w:r w:rsidRPr="005A05BD">
              <w:rPr>
                <w:rFonts w:ascii="Times New Roman" w:hAnsi="Times New Roman" w:cs="Times New Roman"/>
                <w:lang w:val="en-US"/>
              </w:rPr>
              <w:t>False  Negative</w:t>
            </w:r>
            <w:proofErr w:type="gramEnd"/>
            <w:r w:rsidRPr="005A05BD">
              <w:rPr>
                <w:rFonts w:ascii="Times New Roman" w:hAnsi="Times New Roman" w:cs="Times New Roman"/>
                <w:lang w:val="en-US"/>
              </w:rPr>
              <w:t xml:space="preserve"> Rate</w:t>
            </w:r>
          </w:p>
        </w:tc>
        <w:tc>
          <w:tcPr>
            <w:tcW w:w="1594" w:type="dxa"/>
          </w:tcPr>
          <w:p w14:paraId="5631FAAF" w14:textId="60102940" w:rsidR="00AD51D5" w:rsidRPr="00AD51D5" w:rsidRDefault="00AD51D5" w:rsidP="00AD51D5">
            <w:pPr>
              <w:jc w:val="center"/>
              <w:rPr>
                <w:rFonts w:ascii="Times New Roman" w:hAnsi="Times New Roman" w:cs="Times New Roman"/>
              </w:rPr>
            </w:pPr>
            <w:r w:rsidRPr="005A05BD">
              <w:rPr>
                <w:rFonts w:ascii="Times New Roman" w:hAnsi="Times New Roman" w:cs="Times New Roman"/>
              </w:rPr>
              <w:t>0.27</w:t>
            </w:r>
          </w:p>
        </w:tc>
        <w:tc>
          <w:tcPr>
            <w:tcW w:w="1595" w:type="dxa"/>
          </w:tcPr>
          <w:p w14:paraId="566ADD9F" w14:textId="670B76E8" w:rsidR="00AD51D5" w:rsidRPr="00AD51D5" w:rsidRDefault="00AD51D5" w:rsidP="00AD51D5">
            <w:pPr>
              <w:jc w:val="center"/>
              <w:rPr>
                <w:rFonts w:ascii="Times New Roman" w:hAnsi="Times New Roman" w:cs="Times New Roman"/>
              </w:rPr>
            </w:pPr>
            <w:r w:rsidRPr="005A05BD">
              <w:rPr>
                <w:rFonts w:ascii="Times New Roman" w:hAnsi="Times New Roman" w:cs="Times New Roman"/>
                <w:b/>
                <w:bCs/>
              </w:rPr>
              <w:t>0.08</w:t>
            </w:r>
          </w:p>
        </w:tc>
        <w:tc>
          <w:tcPr>
            <w:tcW w:w="1594" w:type="dxa"/>
          </w:tcPr>
          <w:p w14:paraId="5CC4F2A1" w14:textId="3DDD8962" w:rsidR="00AD51D5" w:rsidRPr="00AD51D5" w:rsidRDefault="00AD51D5" w:rsidP="00AD51D5">
            <w:pPr>
              <w:jc w:val="center"/>
              <w:rPr>
                <w:rFonts w:ascii="Times New Roman" w:hAnsi="Times New Roman" w:cs="Times New Roman"/>
              </w:rPr>
            </w:pPr>
            <w:r w:rsidRPr="005A05BD">
              <w:rPr>
                <w:rFonts w:ascii="Times New Roman" w:hAnsi="Times New Roman" w:cs="Times New Roman"/>
                <w:b/>
                <w:bCs/>
              </w:rPr>
              <w:t>0.08</w:t>
            </w:r>
          </w:p>
        </w:tc>
        <w:tc>
          <w:tcPr>
            <w:tcW w:w="1595" w:type="dxa"/>
          </w:tcPr>
          <w:p w14:paraId="0A9CEA7A" w14:textId="76EC4C0A" w:rsidR="00AD51D5" w:rsidRPr="00AD51D5" w:rsidRDefault="00AD51D5" w:rsidP="00AD51D5">
            <w:pPr>
              <w:jc w:val="center"/>
              <w:rPr>
                <w:rFonts w:ascii="Times New Roman" w:hAnsi="Times New Roman" w:cs="Times New Roman"/>
              </w:rPr>
            </w:pPr>
            <w:r w:rsidRPr="005A05BD">
              <w:rPr>
                <w:rFonts w:ascii="Times New Roman" w:hAnsi="Times New Roman" w:cs="Times New Roman"/>
              </w:rPr>
              <w:t>0.07</w:t>
            </w:r>
          </w:p>
        </w:tc>
      </w:tr>
      <w:tr w:rsidR="00AD51D5" w:rsidRPr="00AD51D5" w14:paraId="4C4A37FE" w14:textId="77777777" w:rsidTr="00AD51D5">
        <w:tc>
          <w:tcPr>
            <w:tcW w:w="2972" w:type="dxa"/>
          </w:tcPr>
          <w:p w14:paraId="50CFC1DC" w14:textId="622E1ADC" w:rsidR="00AD51D5" w:rsidRPr="00AD51D5" w:rsidRDefault="00AD51D5" w:rsidP="00AD51D5">
            <w:pPr>
              <w:rPr>
                <w:rFonts w:ascii="Times New Roman" w:hAnsi="Times New Roman" w:cs="Times New Roman"/>
              </w:rPr>
            </w:pPr>
            <w:r w:rsidRPr="005A05BD">
              <w:rPr>
                <w:rFonts w:ascii="Times New Roman" w:hAnsi="Times New Roman" w:cs="Times New Roman"/>
                <w:lang w:val="en-US"/>
              </w:rPr>
              <w:t>Matthews Correlation Coefficient</w:t>
            </w:r>
          </w:p>
        </w:tc>
        <w:tc>
          <w:tcPr>
            <w:tcW w:w="1594" w:type="dxa"/>
          </w:tcPr>
          <w:p w14:paraId="4D4D01DE" w14:textId="1DC9543F" w:rsidR="00AD51D5" w:rsidRPr="00AD51D5" w:rsidRDefault="00AD51D5" w:rsidP="00AD51D5">
            <w:pPr>
              <w:jc w:val="center"/>
              <w:rPr>
                <w:rFonts w:ascii="Times New Roman" w:hAnsi="Times New Roman" w:cs="Times New Roman"/>
              </w:rPr>
            </w:pPr>
            <w:r w:rsidRPr="005A05BD">
              <w:rPr>
                <w:rFonts w:ascii="Times New Roman" w:hAnsi="Times New Roman" w:cs="Times New Roman"/>
              </w:rPr>
              <w:t>0.45</w:t>
            </w:r>
          </w:p>
        </w:tc>
        <w:tc>
          <w:tcPr>
            <w:tcW w:w="1595" w:type="dxa"/>
          </w:tcPr>
          <w:p w14:paraId="1E4D7F89" w14:textId="4FB1C50F" w:rsidR="00AD51D5" w:rsidRPr="00AD51D5" w:rsidRDefault="00AD51D5" w:rsidP="00AD51D5">
            <w:pPr>
              <w:jc w:val="center"/>
              <w:rPr>
                <w:rFonts w:ascii="Times New Roman" w:hAnsi="Times New Roman" w:cs="Times New Roman"/>
              </w:rPr>
            </w:pPr>
            <w:r w:rsidRPr="005A05BD">
              <w:rPr>
                <w:rFonts w:ascii="Times New Roman" w:hAnsi="Times New Roman" w:cs="Times New Roman"/>
                <w:b/>
                <w:bCs/>
              </w:rPr>
              <w:t>0.65</w:t>
            </w:r>
          </w:p>
        </w:tc>
        <w:tc>
          <w:tcPr>
            <w:tcW w:w="1594" w:type="dxa"/>
          </w:tcPr>
          <w:p w14:paraId="1E22751A" w14:textId="71E1B7EC" w:rsidR="00AD51D5" w:rsidRPr="00AD51D5" w:rsidRDefault="00AD51D5" w:rsidP="00AD51D5">
            <w:pPr>
              <w:jc w:val="center"/>
              <w:rPr>
                <w:rFonts w:ascii="Times New Roman" w:hAnsi="Times New Roman" w:cs="Times New Roman"/>
              </w:rPr>
            </w:pPr>
            <w:r w:rsidRPr="005A05BD">
              <w:rPr>
                <w:rFonts w:ascii="Times New Roman" w:hAnsi="Times New Roman" w:cs="Times New Roman"/>
              </w:rPr>
              <w:t>0.62</w:t>
            </w:r>
          </w:p>
        </w:tc>
        <w:tc>
          <w:tcPr>
            <w:tcW w:w="1595" w:type="dxa"/>
          </w:tcPr>
          <w:p w14:paraId="2AF3211E" w14:textId="7B59D304" w:rsidR="00AD51D5" w:rsidRPr="00AD51D5" w:rsidRDefault="00AD51D5" w:rsidP="00AD51D5">
            <w:pPr>
              <w:jc w:val="center"/>
              <w:rPr>
                <w:rFonts w:ascii="Times New Roman" w:hAnsi="Times New Roman" w:cs="Times New Roman"/>
              </w:rPr>
            </w:pPr>
            <w:r w:rsidRPr="005A05BD">
              <w:rPr>
                <w:rFonts w:ascii="Times New Roman" w:hAnsi="Times New Roman" w:cs="Times New Roman"/>
                <w:b/>
                <w:bCs/>
              </w:rPr>
              <w:t>0.68</w:t>
            </w:r>
          </w:p>
        </w:tc>
      </w:tr>
    </w:tbl>
    <w:p w14:paraId="5FA8BF9E" w14:textId="77777777" w:rsidR="00AD51D5" w:rsidRDefault="00AD51D5"/>
    <w:sectPr w:rsidR="00AD51D5" w:rsidSect="00AD51D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5BD"/>
    <w:rsid w:val="0000114A"/>
    <w:rsid w:val="00003C12"/>
    <w:rsid w:val="00005B1F"/>
    <w:rsid w:val="00007835"/>
    <w:rsid w:val="00011FF0"/>
    <w:rsid w:val="00014EB2"/>
    <w:rsid w:val="0001507F"/>
    <w:rsid w:val="00020D18"/>
    <w:rsid w:val="00024228"/>
    <w:rsid w:val="00024BB3"/>
    <w:rsid w:val="00026742"/>
    <w:rsid w:val="00034FF7"/>
    <w:rsid w:val="000352B2"/>
    <w:rsid w:val="00040130"/>
    <w:rsid w:val="00040910"/>
    <w:rsid w:val="00041365"/>
    <w:rsid w:val="0004307E"/>
    <w:rsid w:val="00044194"/>
    <w:rsid w:val="00044604"/>
    <w:rsid w:val="00045D76"/>
    <w:rsid w:val="000461AE"/>
    <w:rsid w:val="00051368"/>
    <w:rsid w:val="00057299"/>
    <w:rsid w:val="00057ADB"/>
    <w:rsid w:val="000611AD"/>
    <w:rsid w:val="0006237E"/>
    <w:rsid w:val="000643E6"/>
    <w:rsid w:val="00067F7B"/>
    <w:rsid w:val="000714BC"/>
    <w:rsid w:val="0007479E"/>
    <w:rsid w:val="00075B39"/>
    <w:rsid w:val="000762D9"/>
    <w:rsid w:val="00077ABE"/>
    <w:rsid w:val="00080984"/>
    <w:rsid w:val="00080D58"/>
    <w:rsid w:val="000847A3"/>
    <w:rsid w:val="000867B7"/>
    <w:rsid w:val="00091214"/>
    <w:rsid w:val="00091493"/>
    <w:rsid w:val="00096A52"/>
    <w:rsid w:val="00096FEB"/>
    <w:rsid w:val="000A14D1"/>
    <w:rsid w:val="000A18B0"/>
    <w:rsid w:val="000A578A"/>
    <w:rsid w:val="000A62FA"/>
    <w:rsid w:val="000A7FEA"/>
    <w:rsid w:val="000B0A24"/>
    <w:rsid w:val="000B44F7"/>
    <w:rsid w:val="000B468C"/>
    <w:rsid w:val="000B59BF"/>
    <w:rsid w:val="000B73B4"/>
    <w:rsid w:val="000B7DBC"/>
    <w:rsid w:val="000C468C"/>
    <w:rsid w:val="000C605A"/>
    <w:rsid w:val="000D0289"/>
    <w:rsid w:val="000D05EA"/>
    <w:rsid w:val="000D1B85"/>
    <w:rsid w:val="000D2D0B"/>
    <w:rsid w:val="000D437E"/>
    <w:rsid w:val="000E3320"/>
    <w:rsid w:val="000E3AA1"/>
    <w:rsid w:val="000E461B"/>
    <w:rsid w:val="000E6853"/>
    <w:rsid w:val="000F0830"/>
    <w:rsid w:val="000F121C"/>
    <w:rsid w:val="000F3ABC"/>
    <w:rsid w:val="000F673D"/>
    <w:rsid w:val="000F6F6F"/>
    <w:rsid w:val="00103D13"/>
    <w:rsid w:val="00106151"/>
    <w:rsid w:val="00110397"/>
    <w:rsid w:val="00113056"/>
    <w:rsid w:val="00113C14"/>
    <w:rsid w:val="00122110"/>
    <w:rsid w:val="00127A7F"/>
    <w:rsid w:val="00131102"/>
    <w:rsid w:val="00131DC9"/>
    <w:rsid w:val="00134318"/>
    <w:rsid w:val="0013703B"/>
    <w:rsid w:val="00140DA3"/>
    <w:rsid w:val="00140E73"/>
    <w:rsid w:val="00142A64"/>
    <w:rsid w:val="001435DA"/>
    <w:rsid w:val="0014688A"/>
    <w:rsid w:val="00147578"/>
    <w:rsid w:val="00152073"/>
    <w:rsid w:val="00152769"/>
    <w:rsid w:val="0015762B"/>
    <w:rsid w:val="00162315"/>
    <w:rsid w:val="001727FD"/>
    <w:rsid w:val="0017423C"/>
    <w:rsid w:val="00174D02"/>
    <w:rsid w:val="001802C0"/>
    <w:rsid w:val="00184C92"/>
    <w:rsid w:val="00184CAA"/>
    <w:rsid w:val="00190C49"/>
    <w:rsid w:val="00191DEC"/>
    <w:rsid w:val="00192048"/>
    <w:rsid w:val="00193203"/>
    <w:rsid w:val="001950E6"/>
    <w:rsid w:val="00196AE0"/>
    <w:rsid w:val="0019724E"/>
    <w:rsid w:val="00197A7E"/>
    <w:rsid w:val="001A410D"/>
    <w:rsid w:val="001A5CB4"/>
    <w:rsid w:val="001B6FD4"/>
    <w:rsid w:val="001C017C"/>
    <w:rsid w:val="001C6185"/>
    <w:rsid w:val="001C7B6C"/>
    <w:rsid w:val="001D33A5"/>
    <w:rsid w:val="001D3468"/>
    <w:rsid w:val="001D397D"/>
    <w:rsid w:val="001D3A7B"/>
    <w:rsid w:val="001D566C"/>
    <w:rsid w:val="001D5D12"/>
    <w:rsid w:val="001D729E"/>
    <w:rsid w:val="001E1387"/>
    <w:rsid w:val="001E158F"/>
    <w:rsid w:val="001E20EC"/>
    <w:rsid w:val="001E37B2"/>
    <w:rsid w:val="001E3C6A"/>
    <w:rsid w:val="001E5F29"/>
    <w:rsid w:val="001E67ED"/>
    <w:rsid w:val="001F24FD"/>
    <w:rsid w:val="001F3727"/>
    <w:rsid w:val="001F3912"/>
    <w:rsid w:val="001F4F8D"/>
    <w:rsid w:val="001F7758"/>
    <w:rsid w:val="002014D5"/>
    <w:rsid w:val="00204B3B"/>
    <w:rsid w:val="0020508C"/>
    <w:rsid w:val="002055C3"/>
    <w:rsid w:val="00206753"/>
    <w:rsid w:val="00206C93"/>
    <w:rsid w:val="00207376"/>
    <w:rsid w:val="00207B0B"/>
    <w:rsid w:val="00207FBA"/>
    <w:rsid w:val="002118EA"/>
    <w:rsid w:val="00213A9F"/>
    <w:rsid w:val="0021560C"/>
    <w:rsid w:val="00220CC5"/>
    <w:rsid w:val="00221B8C"/>
    <w:rsid w:val="002237A0"/>
    <w:rsid w:val="0022468F"/>
    <w:rsid w:val="0023011F"/>
    <w:rsid w:val="00233F75"/>
    <w:rsid w:val="00237ACE"/>
    <w:rsid w:val="00244CA0"/>
    <w:rsid w:val="00244E90"/>
    <w:rsid w:val="00245878"/>
    <w:rsid w:val="002459DD"/>
    <w:rsid w:val="00246F7E"/>
    <w:rsid w:val="00247DA4"/>
    <w:rsid w:val="0025362E"/>
    <w:rsid w:val="002539A9"/>
    <w:rsid w:val="0026026C"/>
    <w:rsid w:val="0026481F"/>
    <w:rsid w:val="00266586"/>
    <w:rsid w:val="002712AD"/>
    <w:rsid w:val="00271334"/>
    <w:rsid w:val="002746C0"/>
    <w:rsid w:val="00274EEF"/>
    <w:rsid w:val="00275E85"/>
    <w:rsid w:val="00276753"/>
    <w:rsid w:val="00282ECA"/>
    <w:rsid w:val="00297627"/>
    <w:rsid w:val="002A0490"/>
    <w:rsid w:val="002A101C"/>
    <w:rsid w:val="002A1BEF"/>
    <w:rsid w:val="002A2447"/>
    <w:rsid w:val="002A27D8"/>
    <w:rsid w:val="002B2203"/>
    <w:rsid w:val="002B2796"/>
    <w:rsid w:val="002B5417"/>
    <w:rsid w:val="002B5E05"/>
    <w:rsid w:val="002B7322"/>
    <w:rsid w:val="002B7B46"/>
    <w:rsid w:val="002C03CC"/>
    <w:rsid w:val="002C0B4E"/>
    <w:rsid w:val="002C15DA"/>
    <w:rsid w:val="002C28AC"/>
    <w:rsid w:val="002C2C79"/>
    <w:rsid w:val="002C440F"/>
    <w:rsid w:val="002D5CB9"/>
    <w:rsid w:val="002D5ED8"/>
    <w:rsid w:val="002E0ED2"/>
    <w:rsid w:val="002E1860"/>
    <w:rsid w:val="002E277F"/>
    <w:rsid w:val="002E57D7"/>
    <w:rsid w:val="002F2538"/>
    <w:rsid w:val="002F51FC"/>
    <w:rsid w:val="002F5548"/>
    <w:rsid w:val="002F7CBF"/>
    <w:rsid w:val="0030006B"/>
    <w:rsid w:val="0030171C"/>
    <w:rsid w:val="00305CE1"/>
    <w:rsid w:val="00306771"/>
    <w:rsid w:val="00307A7C"/>
    <w:rsid w:val="00310FBD"/>
    <w:rsid w:val="003110A0"/>
    <w:rsid w:val="00311AF4"/>
    <w:rsid w:val="00317F9E"/>
    <w:rsid w:val="00320413"/>
    <w:rsid w:val="003205DF"/>
    <w:rsid w:val="00320F1B"/>
    <w:rsid w:val="003244F3"/>
    <w:rsid w:val="00326A99"/>
    <w:rsid w:val="003310BA"/>
    <w:rsid w:val="00331F73"/>
    <w:rsid w:val="0033202E"/>
    <w:rsid w:val="003335B6"/>
    <w:rsid w:val="00341FBA"/>
    <w:rsid w:val="00342498"/>
    <w:rsid w:val="003430E4"/>
    <w:rsid w:val="003441C0"/>
    <w:rsid w:val="00344EAE"/>
    <w:rsid w:val="00345504"/>
    <w:rsid w:val="00345AD3"/>
    <w:rsid w:val="003520F2"/>
    <w:rsid w:val="003522CC"/>
    <w:rsid w:val="00353448"/>
    <w:rsid w:val="00353969"/>
    <w:rsid w:val="003543BD"/>
    <w:rsid w:val="00356A66"/>
    <w:rsid w:val="0035759D"/>
    <w:rsid w:val="00357926"/>
    <w:rsid w:val="00357E75"/>
    <w:rsid w:val="00360F2A"/>
    <w:rsid w:val="00361604"/>
    <w:rsid w:val="0036666F"/>
    <w:rsid w:val="003708F2"/>
    <w:rsid w:val="003740A2"/>
    <w:rsid w:val="003744C4"/>
    <w:rsid w:val="00374BC6"/>
    <w:rsid w:val="00376607"/>
    <w:rsid w:val="00385ABA"/>
    <w:rsid w:val="0039265E"/>
    <w:rsid w:val="00396841"/>
    <w:rsid w:val="003977A5"/>
    <w:rsid w:val="003A1D63"/>
    <w:rsid w:val="003A2C11"/>
    <w:rsid w:val="003A31EE"/>
    <w:rsid w:val="003A54FF"/>
    <w:rsid w:val="003A652F"/>
    <w:rsid w:val="003B4ABC"/>
    <w:rsid w:val="003B4AE8"/>
    <w:rsid w:val="003B521E"/>
    <w:rsid w:val="003B554C"/>
    <w:rsid w:val="003B583E"/>
    <w:rsid w:val="003C19DF"/>
    <w:rsid w:val="003C3C91"/>
    <w:rsid w:val="003C416D"/>
    <w:rsid w:val="003C4435"/>
    <w:rsid w:val="003C44EA"/>
    <w:rsid w:val="003C4714"/>
    <w:rsid w:val="003C5FBE"/>
    <w:rsid w:val="003C79C6"/>
    <w:rsid w:val="003D29FB"/>
    <w:rsid w:val="003D2F5E"/>
    <w:rsid w:val="003D6E1B"/>
    <w:rsid w:val="003E197D"/>
    <w:rsid w:val="003E24A4"/>
    <w:rsid w:val="003E3D0F"/>
    <w:rsid w:val="003E6446"/>
    <w:rsid w:val="003E7BDF"/>
    <w:rsid w:val="003F02AE"/>
    <w:rsid w:val="003F213E"/>
    <w:rsid w:val="003F44BE"/>
    <w:rsid w:val="003F6277"/>
    <w:rsid w:val="003F7B5F"/>
    <w:rsid w:val="0040173A"/>
    <w:rsid w:val="00406D4B"/>
    <w:rsid w:val="00407798"/>
    <w:rsid w:val="004117D4"/>
    <w:rsid w:val="00412869"/>
    <w:rsid w:val="00415360"/>
    <w:rsid w:val="004156C4"/>
    <w:rsid w:val="0041653C"/>
    <w:rsid w:val="00417FC3"/>
    <w:rsid w:val="004207A0"/>
    <w:rsid w:val="0042270E"/>
    <w:rsid w:val="00423B91"/>
    <w:rsid w:val="00424A60"/>
    <w:rsid w:val="00426D52"/>
    <w:rsid w:val="00430A42"/>
    <w:rsid w:val="00431A41"/>
    <w:rsid w:val="004334E4"/>
    <w:rsid w:val="00434345"/>
    <w:rsid w:val="0044242B"/>
    <w:rsid w:val="004424E3"/>
    <w:rsid w:val="00446555"/>
    <w:rsid w:val="00446F9A"/>
    <w:rsid w:val="0045016A"/>
    <w:rsid w:val="0045197D"/>
    <w:rsid w:val="00452307"/>
    <w:rsid w:val="004530BD"/>
    <w:rsid w:val="00453B9C"/>
    <w:rsid w:val="0045531E"/>
    <w:rsid w:val="00455F64"/>
    <w:rsid w:val="00460602"/>
    <w:rsid w:val="00463932"/>
    <w:rsid w:val="00464514"/>
    <w:rsid w:val="00464885"/>
    <w:rsid w:val="00464C97"/>
    <w:rsid w:val="004653EE"/>
    <w:rsid w:val="00466D1E"/>
    <w:rsid w:val="00467BD7"/>
    <w:rsid w:val="004702C2"/>
    <w:rsid w:val="004709A7"/>
    <w:rsid w:val="00471886"/>
    <w:rsid w:val="0047395F"/>
    <w:rsid w:val="00476953"/>
    <w:rsid w:val="004828B3"/>
    <w:rsid w:val="00484963"/>
    <w:rsid w:val="00485DFF"/>
    <w:rsid w:val="004865A5"/>
    <w:rsid w:val="00487ED1"/>
    <w:rsid w:val="00491555"/>
    <w:rsid w:val="00492DBD"/>
    <w:rsid w:val="0049414A"/>
    <w:rsid w:val="004A11BC"/>
    <w:rsid w:val="004A4609"/>
    <w:rsid w:val="004A4762"/>
    <w:rsid w:val="004B3008"/>
    <w:rsid w:val="004B519A"/>
    <w:rsid w:val="004B58AA"/>
    <w:rsid w:val="004C0F0E"/>
    <w:rsid w:val="004C31CE"/>
    <w:rsid w:val="004C4EE1"/>
    <w:rsid w:val="004C6CE7"/>
    <w:rsid w:val="004D073B"/>
    <w:rsid w:val="004D32FE"/>
    <w:rsid w:val="004D5668"/>
    <w:rsid w:val="004D5C65"/>
    <w:rsid w:val="004E0CEF"/>
    <w:rsid w:val="004E2861"/>
    <w:rsid w:val="004E2983"/>
    <w:rsid w:val="004E655B"/>
    <w:rsid w:val="004F110F"/>
    <w:rsid w:val="004F164F"/>
    <w:rsid w:val="004F2676"/>
    <w:rsid w:val="004F2BAC"/>
    <w:rsid w:val="004F3811"/>
    <w:rsid w:val="004F3EF5"/>
    <w:rsid w:val="004F5A3C"/>
    <w:rsid w:val="004F7E53"/>
    <w:rsid w:val="00500A5F"/>
    <w:rsid w:val="0050241D"/>
    <w:rsid w:val="00504610"/>
    <w:rsid w:val="00511D4B"/>
    <w:rsid w:val="00512C25"/>
    <w:rsid w:val="00523F62"/>
    <w:rsid w:val="00524418"/>
    <w:rsid w:val="0052468A"/>
    <w:rsid w:val="00524AAB"/>
    <w:rsid w:val="005258C8"/>
    <w:rsid w:val="00531EEC"/>
    <w:rsid w:val="00540AD9"/>
    <w:rsid w:val="00545AB4"/>
    <w:rsid w:val="00547445"/>
    <w:rsid w:val="0055156A"/>
    <w:rsid w:val="0055216E"/>
    <w:rsid w:val="00552B45"/>
    <w:rsid w:val="00552C01"/>
    <w:rsid w:val="00553391"/>
    <w:rsid w:val="00553995"/>
    <w:rsid w:val="005556CF"/>
    <w:rsid w:val="0055577C"/>
    <w:rsid w:val="00555DCA"/>
    <w:rsid w:val="005573AC"/>
    <w:rsid w:val="00561D25"/>
    <w:rsid w:val="0056708E"/>
    <w:rsid w:val="0057013B"/>
    <w:rsid w:val="00572AFB"/>
    <w:rsid w:val="00572F59"/>
    <w:rsid w:val="00574EAB"/>
    <w:rsid w:val="00575F25"/>
    <w:rsid w:val="0058067D"/>
    <w:rsid w:val="005809C6"/>
    <w:rsid w:val="00581A1D"/>
    <w:rsid w:val="00581F79"/>
    <w:rsid w:val="005854CF"/>
    <w:rsid w:val="00586293"/>
    <w:rsid w:val="005863D4"/>
    <w:rsid w:val="005866A9"/>
    <w:rsid w:val="00587653"/>
    <w:rsid w:val="00587F86"/>
    <w:rsid w:val="005909E8"/>
    <w:rsid w:val="00592232"/>
    <w:rsid w:val="005977A0"/>
    <w:rsid w:val="005A05BD"/>
    <w:rsid w:val="005A27F1"/>
    <w:rsid w:val="005A5DAC"/>
    <w:rsid w:val="005B2566"/>
    <w:rsid w:val="005B4C31"/>
    <w:rsid w:val="005B7D85"/>
    <w:rsid w:val="005C3193"/>
    <w:rsid w:val="005C484F"/>
    <w:rsid w:val="005C6FD4"/>
    <w:rsid w:val="005D154C"/>
    <w:rsid w:val="005D1AE7"/>
    <w:rsid w:val="005D56B2"/>
    <w:rsid w:val="005D7588"/>
    <w:rsid w:val="005D7933"/>
    <w:rsid w:val="005E01DD"/>
    <w:rsid w:val="005E0D59"/>
    <w:rsid w:val="005E17F2"/>
    <w:rsid w:val="005E36B2"/>
    <w:rsid w:val="005E524D"/>
    <w:rsid w:val="005E56B4"/>
    <w:rsid w:val="005E5F2E"/>
    <w:rsid w:val="005E677E"/>
    <w:rsid w:val="005E6D45"/>
    <w:rsid w:val="005F0923"/>
    <w:rsid w:val="005F0A25"/>
    <w:rsid w:val="005F1D57"/>
    <w:rsid w:val="005F4C60"/>
    <w:rsid w:val="005F6FE8"/>
    <w:rsid w:val="006055F5"/>
    <w:rsid w:val="006137C8"/>
    <w:rsid w:val="00613980"/>
    <w:rsid w:val="00615B35"/>
    <w:rsid w:val="00616C95"/>
    <w:rsid w:val="00624346"/>
    <w:rsid w:val="006246C4"/>
    <w:rsid w:val="006249D9"/>
    <w:rsid w:val="00624DF0"/>
    <w:rsid w:val="006266D9"/>
    <w:rsid w:val="00627095"/>
    <w:rsid w:val="006271EF"/>
    <w:rsid w:val="006274E0"/>
    <w:rsid w:val="00631831"/>
    <w:rsid w:val="0063273B"/>
    <w:rsid w:val="00637E72"/>
    <w:rsid w:val="006428CB"/>
    <w:rsid w:val="006438CB"/>
    <w:rsid w:val="00645EE5"/>
    <w:rsid w:val="006554C1"/>
    <w:rsid w:val="0066444C"/>
    <w:rsid w:val="006647B0"/>
    <w:rsid w:val="00667205"/>
    <w:rsid w:val="00667B2E"/>
    <w:rsid w:val="00667BAC"/>
    <w:rsid w:val="0067333F"/>
    <w:rsid w:val="0068163B"/>
    <w:rsid w:val="00683D54"/>
    <w:rsid w:val="006852FA"/>
    <w:rsid w:val="00686EFA"/>
    <w:rsid w:val="00687A24"/>
    <w:rsid w:val="00687EF6"/>
    <w:rsid w:val="0069043B"/>
    <w:rsid w:val="00691D61"/>
    <w:rsid w:val="006929B8"/>
    <w:rsid w:val="006940EB"/>
    <w:rsid w:val="006944DB"/>
    <w:rsid w:val="00696388"/>
    <w:rsid w:val="00696670"/>
    <w:rsid w:val="00696BB1"/>
    <w:rsid w:val="006A2079"/>
    <w:rsid w:val="006A2FF2"/>
    <w:rsid w:val="006A3A71"/>
    <w:rsid w:val="006B0F81"/>
    <w:rsid w:val="006B28BB"/>
    <w:rsid w:val="006B2F89"/>
    <w:rsid w:val="006C0559"/>
    <w:rsid w:val="006C1E03"/>
    <w:rsid w:val="006C35C0"/>
    <w:rsid w:val="006C638A"/>
    <w:rsid w:val="006D1945"/>
    <w:rsid w:val="006D1A9B"/>
    <w:rsid w:val="006E043B"/>
    <w:rsid w:val="006E0A19"/>
    <w:rsid w:val="006E1309"/>
    <w:rsid w:val="006E2411"/>
    <w:rsid w:val="006E6C47"/>
    <w:rsid w:val="006F1430"/>
    <w:rsid w:val="006F3C03"/>
    <w:rsid w:val="006F3D63"/>
    <w:rsid w:val="006F560D"/>
    <w:rsid w:val="006F5718"/>
    <w:rsid w:val="006F6451"/>
    <w:rsid w:val="0070300F"/>
    <w:rsid w:val="007033F4"/>
    <w:rsid w:val="0070400F"/>
    <w:rsid w:val="007067FB"/>
    <w:rsid w:val="0071002C"/>
    <w:rsid w:val="00715D35"/>
    <w:rsid w:val="00715E9D"/>
    <w:rsid w:val="00717112"/>
    <w:rsid w:val="00721368"/>
    <w:rsid w:val="00722AA6"/>
    <w:rsid w:val="007235DD"/>
    <w:rsid w:val="00726425"/>
    <w:rsid w:val="00726990"/>
    <w:rsid w:val="00726C34"/>
    <w:rsid w:val="00726E36"/>
    <w:rsid w:val="00730000"/>
    <w:rsid w:val="00731770"/>
    <w:rsid w:val="00731A8F"/>
    <w:rsid w:val="007351AB"/>
    <w:rsid w:val="00736F44"/>
    <w:rsid w:val="00740BCA"/>
    <w:rsid w:val="00741D44"/>
    <w:rsid w:val="00741D5B"/>
    <w:rsid w:val="00741E4C"/>
    <w:rsid w:val="00745D5A"/>
    <w:rsid w:val="00747129"/>
    <w:rsid w:val="007508A3"/>
    <w:rsid w:val="0075406E"/>
    <w:rsid w:val="00756F8A"/>
    <w:rsid w:val="0075777E"/>
    <w:rsid w:val="00762360"/>
    <w:rsid w:val="007623D6"/>
    <w:rsid w:val="0077000D"/>
    <w:rsid w:val="00772BC2"/>
    <w:rsid w:val="00772C40"/>
    <w:rsid w:val="00773497"/>
    <w:rsid w:val="00773B3A"/>
    <w:rsid w:val="00782069"/>
    <w:rsid w:val="007840D0"/>
    <w:rsid w:val="007845E8"/>
    <w:rsid w:val="00784991"/>
    <w:rsid w:val="0078656C"/>
    <w:rsid w:val="00786F8B"/>
    <w:rsid w:val="007940B5"/>
    <w:rsid w:val="007A0951"/>
    <w:rsid w:val="007B659B"/>
    <w:rsid w:val="007B670A"/>
    <w:rsid w:val="007B75E3"/>
    <w:rsid w:val="007B7C1D"/>
    <w:rsid w:val="007B7CD9"/>
    <w:rsid w:val="007C0F12"/>
    <w:rsid w:val="007C3127"/>
    <w:rsid w:val="007C6705"/>
    <w:rsid w:val="007D174F"/>
    <w:rsid w:val="007D19C6"/>
    <w:rsid w:val="007D3D19"/>
    <w:rsid w:val="007D597F"/>
    <w:rsid w:val="007D6641"/>
    <w:rsid w:val="007D7136"/>
    <w:rsid w:val="007E007B"/>
    <w:rsid w:val="007E02B3"/>
    <w:rsid w:val="007E1CA8"/>
    <w:rsid w:val="007E34F7"/>
    <w:rsid w:val="007E3E70"/>
    <w:rsid w:val="007E5D48"/>
    <w:rsid w:val="007E7BFD"/>
    <w:rsid w:val="007F4A95"/>
    <w:rsid w:val="007F5089"/>
    <w:rsid w:val="007F7CF0"/>
    <w:rsid w:val="00802F5B"/>
    <w:rsid w:val="00803EAF"/>
    <w:rsid w:val="00804F24"/>
    <w:rsid w:val="0080683B"/>
    <w:rsid w:val="00807F1A"/>
    <w:rsid w:val="008104AE"/>
    <w:rsid w:val="008125E7"/>
    <w:rsid w:val="00812AAB"/>
    <w:rsid w:val="0081437D"/>
    <w:rsid w:val="00814B55"/>
    <w:rsid w:val="008207B5"/>
    <w:rsid w:val="0082710E"/>
    <w:rsid w:val="00832A51"/>
    <w:rsid w:val="008356E6"/>
    <w:rsid w:val="008375DB"/>
    <w:rsid w:val="00837E33"/>
    <w:rsid w:val="00843B05"/>
    <w:rsid w:val="0084512F"/>
    <w:rsid w:val="00851210"/>
    <w:rsid w:val="0085121F"/>
    <w:rsid w:val="00851293"/>
    <w:rsid w:val="00852414"/>
    <w:rsid w:val="0085399E"/>
    <w:rsid w:val="00856CA5"/>
    <w:rsid w:val="00861448"/>
    <w:rsid w:val="0086146B"/>
    <w:rsid w:val="00862133"/>
    <w:rsid w:val="00863820"/>
    <w:rsid w:val="00867E32"/>
    <w:rsid w:val="00867EBD"/>
    <w:rsid w:val="008712D6"/>
    <w:rsid w:val="0087131B"/>
    <w:rsid w:val="00872708"/>
    <w:rsid w:val="00872CF1"/>
    <w:rsid w:val="0087517E"/>
    <w:rsid w:val="00876639"/>
    <w:rsid w:val="00876AA8"/>
    <w:rsid w:val="00876C95"/>
    <w:rsid w:val="00876F73"/>
    <w:rsid w:val="008777AC"/>
    <w:rsid w:val="00882207"/>
    <w:rsid w:val="00893CA6"/>
    <w:rsid w:val="00894EBC"/>
    <w:rsid w:val="00896271"/>
    <w:rsid w:val="00896FDA"/>
    <w:rsid w:val="00897FBF"/>
    <w:rsid w:val="008A4689"/>
    <w:rsid w:val="008A4999"/>
    <w:rsid w:val="008A49D4"/>
    <w:rsid w:val="008A566C"/>
    <w:rsid w:val="008A6AF3"/>
    <w:rsid w:val="008A6C84"/>
    <w:rsid w:val="008A7E0A"/>
    <w:rsid w:val="008B0B91"/>
    <w:rsid w:val="008B0D1A"/>
    <w:rsid w:val="008B1E26"/>
    <w:rsid w:val="008B391C"/>
    <w:rsid w:val="008B553F"/>
    <w:rsid w:val="008B6BED"/>
    <w:rsid w:val="008C0CF6"/>
    <w:rsid w:val="008C1C53"/>
    <w:rsid w:val="008C39E7"/>
    <w:rsid w:val="008C4247"/>
    <w:rsid w:val="008C7808"/>
    <w:rsid w:val="008D0DCB"/>
    <w:rsid w:val="008D20FA"/>
    <w:rsid w:val="008D2F71"/>
    <w:rsid w:val="008D32F1"/>
    <w:rsid w:val="008D3AEE"/>
    <w:rsid w:val="008E0A3B"/>
    <w:rsid w:val="008E110E"/>
    <w:rsid w:val="008E2B16"/>
    <w:rsid w:val="008E4332"/>
    <w:rsid w:val="008E4480"/>
    <w:rsid w:val="008E57E6"/>
    <w:rsid w:val="008E6125"/>
    <w:rsid w:val="008E643D"/>
    <w:rsid w:val="008F12D7"/>
    <w:rsid w:val="008F22B8"/>
    <w:rsid w:val="008F331C"/>
    <w:rsid w:val="008F5B12"/>
    <w:rsid w:val="009002BC"/>
    <w:rsid w:val="009008A2"/>
    <w:rsid w:val="0090406C"/>
    <w:rsid w:val="00904455"/>
    <w:rsid w:val="00910887"/>
    <w:rsid w:val="00911F93"/>
    <w:rsid w:val="0091367E"/>
    <w:rsid w:val="0091446D"/>
    <w:rsid w:val="00915559"/>
    <w:rsid w:val="0091668C"/>
    <w:rsid w:val="009169E5"/>
    <w:rsid w:val="00916C16"/>
    <w:rsid w:val="00921B3B"/>
    <w:rsid w:val="00923655"/>
    <w:rsid w:val="00924633"/>
    <w:rsid w:val="00926064"/>
    <w:rsid w:val="009274A1"/>
    <w:rsid w:val="009323C2"/>
    <w:rsid w:val="00934456"/>
    <w:rsid w:val="00935436"/>
    <w:rsid w:val="009453A0"/>
    <w:rsid w:val="009501B0"/>
    <w:rsid w:val="0095055E"/>
    <w:rsid w:val="0095076E"/>
    <w:rsid w:val="00952647"/>
    <w:rsid w:val="00955BD6"/>
    <w:rsid w:val="00956D9A"/>
    <w:rsid w:val="0095765A"/>
    <w:rsid w:val="0096290A"/>
    <w:rsid w:val="00962CC7"/>
    <w:rsid w:val="009632FF"/>
    <w:rsid w:val="00963B0D"/>
    <w:rsid w:val="0097037C"/>
    <w:rsid w:val="00970C6B"/>
    <w:rsid w:val="00972EAE"/>
    <w:rsid w:val="009730C2"/>
    <w:rsid w:val="009741A5"/>
    <w:rsid w:val="00976DBF"/>
    <w:rsid w:val="00976EDD"/>
    <w:rsid w:val="00982A04"/>
    <w:rsid w:val="0098392A"/>
    <w:rsid w:val="00984387"/>
    <w:rsid w:val="00984E90"/>
    <w:rsid w:val="00986B4C"/>
    <w:rsid w:val="0099366A"/>
    <w:rsid w:val="00993CCD"/>
    <w:rsid w:val="009956FD"/>
    <w:rsid w:val="009A22AD"/>
    <w:rsid w:val="009A23D6"/>
    <w:rsid w:val="009A299F"/>
    <w:rsid w:val="009A3572"/>
    <w:rsid w:val="009A46F2"/>
    <w:rsid w:val="009A4A2B"/>
    <w:rsid w:val="009B12E0"/>
    <w:rsid w:val="009B2E82"/>
    <w:rsid w:val="009B308C"/>
    <w:rsid w:val="009C0A55"/>
    <w:rsid w:val="009C180D"/>
    <w:rsid w:val="009C18A7"/>
    <w:rsid w:val="009C2302"/>
    <w:rsid w:val="009C2D7B"/>
    <w:rsid w:val="009C3C08"/>
    <w:rsid w:val="009C48E9"/>
    <w:rsid w:val="009C5951"/>
    <w:rsid w:val="009C5ED9"/>
    <w:rsid w:val="009C6B11"/>
    <w:rsid w:val="009D2CBC"/>
    <w:rsid w:val="009D59F6"/>
    <w:rsid w:val="009D6E7A"/>
    <w:rsid w:val="009E11B7"/>
    <w:rsid w:val="009E2DAC"/>
    <w:rsid w:val="009E6E91"/>
    <w:rsid w:val="009F0642"/>
    <w:rsid w:val="009F0D70"/>
    <w:rsid w:val="009F518D"/>
    <w:rsid w:val="00A019F8"/>
    <w:rsid w:val="00A023EA"/>
    <w:rsid w:val="00A02CE2"/>
    <w:rsid w:val="00A02F84"/>
    <w:rsid w:val="00A04111"/>
    <w:rsid w:val="00A04A89"/>
    <w:rsid w:val="00A0589E"/>
    <w:rsid w:val="00A067FC"/>
    <w:rsid w:val="00A10B7F"/>
    <w:rsid w:val="00A10FCD"/>
    <w:rsid w:val="00A13050"/>
    <w:rsid w:val="00A154CC"/>
    <w:rsid w:val="00A21FB3"/>
    <w:rsid w:val="00A22FCE"/>
    <w:rsid w:val="00A23F96"/>
    <w:rsid w:val="00A26215"/>
    <w:rsid w:val="00A309AC"/>
    <w:rsid w:val="00A3207C"/>
    <w:rsid w:val="00A36CD5"/>
    <w:rsid w:val="00A41940"/>
    <w:rsid w:val="00A46420"/>
    <w:rsid w:val="00A54927"/>
    <w:rsid w:val="00A55585"/>
    <w:rsid w:val="00A5566E"/>
    <w:rsid w:val="00A57344"/>
    <w:rsid w:val="00A60588"/>
    <w:rsid w:val="00A61290"/>
    <w:rsid w:val="00A61D9A"/>
    <w:rsid w:val="00A71B76"/>
    <w:rsid w:val="00A73752"/>
    <w:rsid w:val="00A74836"/>
    <w:rsid w:val="00A75F9D"/>
    <w:rsid w:val="00A76A4D"/>
    <w:rsid w:val="00A808E7"/>
    <w:rsid w:val="00A81450"/>
    <w:rsid w:val="00A81831"/>
    <w:rsid w:val="00A85278"/>
    <w:rsid w:val="00A87BC7"/>
    <w:rsid w:val="00A9109C"/>
    <w:rsid w:val="00A910CC"/>
    <w:rsid w:val="00A94982"/>
    <w:rsid w:val="00A953D4"/>
    <w:rsid w:val="00A9683B"/>
    <w:rsid w:val="00AA0F29"/>
    <w:rsid w:val="00AA16AB"/>
    <w:rsid w:val="00AA24F0"/>
    <w:rsid w:val="00AA257E"/>
    <w:rsid w:val="00AA2879"/>
    <w:rsid w:val="00AA29BC"/>
    <w:rsid w:val="00AA4C7B"/>
    <w:rsid w:val="00AA53BA"/>
    <w:rsid w:val="00AB08D5"/>
    <w:rsid w:val="00AB3778"/>
    <w:rsid w:val="00AB63E2"/>
    <w:rsid w:val="00AC0EA4"/>
    <w:rsid w:val="00AC1D3D"/>
    <w:rsid w:val="00AC2DE9"/>
    <w:rsid w:val="00AD37EF"/>
    <w:rsid w:val="00AD51D5"/>
    <w:rsid w:val="00AD6368"/>
    <w:rsid w:val="00AD6A42"/>
    <w:rsid w:val="00AD6D1C"/>
    <w:rsid w:val="00AE360F"/>
    <w:rsid w:val="00AE3BBE"/>
    <w:rsid w:val="00AE3DAE"/>
    <w:rsid w:val="00AE4FB5"/>
    <w:rsid w:val="00AE5778"/>
    <w:rsid w:val="00AE7B75"/>
    <w:rsid w:val="00AE7D0A"/>
    <w:rsid w:val="00AF548E"/>
    <w:rsid w:val="00AF7A81"/>
    <w:rsid w:val="00AF7C26"/>
    <w:rsid w:val="00B00ED8"/>
    <w:rsid w:val="00B0117F"/>
    <w:rsid w:val="00B01225"/>
    <w:rsid w:val="00B02541"/>
    <w:rsid w:val="00B0378D"/>
    <w:rsid w:val="00B05CCB"/>
    <w:rsid w:val="00B06578"/>
    <w:rsid w:val="00B0798D"/>
    <w:rsid w:val="00B127DA"/>
    <w:rsid w:val="00B1691B"/>
    <w:rsid w:val="00B16EF4"/>
    <w:rsid w:val="00B175BD"/>
    <w:rsid w:val="00B21A71"/>
    <w:rsid w:val="00B23028"/>
    <w:rsid w:val="00B2460C"/>
    <w:rsid w:val="00B24E3A"/>
    <w:rsid w:val="00B26388"/>
    <w:rsid w:val="00B302BD"/>
    <w:rsid w:val="00B3191F"/>
    <w:rsid w:val="00B338BD"/>
    <w:rsid w:val="00B34CC6"/>
    <w:rsid w:val="00B362D9"/>
    <w:rsid w:val="00B36B5A"/>
    <w:rsid w:val="00B4232A"/>
    <w:rsid w:val="00B430B4"/>
    <w:rsid w:val="00B44BB3"/>
    <w:rsid w:val="00B50075"/>
    <w:rsid w:val="00B52109"/>
    <w:rsid w:val="00B52655"/>
    <w:rsid w:val="00B569E9"/>
    <w:rsid w:val="00B60469"/>
    <w:rsid w:val="00B60FCF"/>
    <w:rsid w:val="00B62ADA"/>
    <w:rsid w:val="00B62AF1"/>
    <w:rsid w:val="00B66CF9"/>
    <w:rsid w:val="00B67FE2"/>
    <w:rsid w:val="00B708C3"/>
    <w:rsid w:val="00B72342"/>
    <w:rsid w:val="00B7662B"/>
    <w:rsid w:val="00B803B6"/>
    <w:rsid w:val="00B84C3E"/>
    <w:rsid w:val="00B86E7A"/>
    <w:rsid w:val="00B87D9A"/>
    <w:rsid w:val="00B931B8"/>
    <w:rsid w:val="00B9380F"/>
    <w:rsid w:val="00BA5C9D"/>
    <w:rsid w:val="00BA5D2B"/>
    <w:rsid w:val="00BA721D"/>
    <w:rsid w:val="00BB3C99"/>
    <w:rsid w:val="00BB6289"/>
    <w:rsid w:val="00BC1CA0"/>
    <w:rsid w:val="00BC1F28"/>
    <w:rsid w:val="00BC304D"/>
    <w:rsid w:val="00BC316A"/>
    <w:rsid w:val="00BC3326"/>
    <w:rsid w:val="00BC3EAC"/>
    <w:rsid w:val="00BC45E6"/>
    <w:rsid w:val="00BC6C61"/>
    <w:rsid w:val="00BC7265"/>
    <w:rsid w:val="00BD186C"/>
    <w:rsid w:val="00BD1F1E"/>
    <w:rsid w:val="00BD4504"/>
    <w:rsid w:val="00BD767C"/>
    <w:rsid w:val="00BD7969"/>
    <w:rsid w:val="00BE01D7"/>
    <w:rsid w:val="00BE0AEA"/>
    <w:rsid w:val="00BE1969"/>
    <w:rsid w:val="00BE2BF7"/>
    <w:rsid w:val="00BE3022"/>
    <w:rsid w:val="00BE4CBE"/>
    <w:rsid w:val="00BF021E"/>
    <w:rsid w:val="00BF1254"/>
    <w:rsid w:val="00BF2339"/>
    <w:rsid w:val="00BF263E"/>
    <w:rsid w:val="00BF27BD"/>
    <w:rsid w:val="00BF3371"/>
    <w:rsid w:val="00BF5980"/>
    <w:rsid w:val="00BF5DE8"/>
    <w:rsid w:val="00BF718D"/>
    <w:rsid w:val="00BF75D5"/>
    <w:rsid w:val="00BF7A4B"/>
    <w:rsid w:val="00BF7E33"/>
    <w:rsid w:val="00C03879"/>
    <w:rsid w:val="00C079C6"/>
    <w:rsid w:val="00C07F2B"/>
    <w:rsid w:val="00C11C0D"/>
    <w:rsid w:val="00C16F9A"/>
    <w:rsid w:val="00C21301"/>
    <w:rsid w:val="00C2186E"/>
    <w:rsid w:val="00C311DF"/>
    <w:rsid w:val="00C33A73"/>
    <w:rsid w:val="00C34FB8"/>
    <w:rsid w:val="00C3545A"/>
    <w:rsid w:val="00C36B47"/>
    <w:rsid w:val="00C37287"/>
    <w:rsid w:val="00C40D5D"/>
    <w:rsid w:val="00C414EF"/>
    <w:rsid w:val="00C416A6"/>
    <w:rsid w:val="00C45E89"/>
    <w:rsid w:val="00C47955"/>
    <w:rsid w:val="00C47E44"/>
    <w:rsid w:val="00C47EDE"/>
    <w:rsid w:val="00C503EC"/>
    <w:rsid w:val="00C532DA"/>
    <w:rsid w:val="00C55F6C"/>
    <w:rsid w:val="00C5788E"/>
    <w:rsid w:val="00C57DD2"/>
    <w:rsid w:val="00C65BFC"/>
    <w:rsid w:val="00C72D03"/>
    <w:rsid w:val="00C742B8"/>
    <w:rsid w:val="00C744BC"/>
    <w:rsid w:val="00C7503E"/>
    <w:rsid w:val="00C760BC"/>
    <w:rsid w:val="00C80C41"/>
    <w:rsid w:val="00C82142"/>
    <w:rsid w:val="00C82224"/>
    <w:rsid w:val="00C82D11"/>
    <w:rsid w:val="00C83DB8"/>
    <w:rsid w:val="00C83DF0"/>
    <w:rsid w:val="00C8445D"/>
    <w:rsid w:val="00C84589"/>
    <w:rsid w:val="00C84F56"/>
    <w:rsid w:val="00C85D36"/>
    <w:rsid w:val="00C85E25"/>
    <w:rsid w:val="00C86C03"/>
    <w:rsid w:val="00C87D6C"/>
    <w:rsid w:val="00C90B25"/>
    <w:rsid w:val="00C921FA"/>
    <w:rsid w:val="00C92CFF"/>
    <w:rsid w:val="00C9602B"/>
    <w:rsid w:val="00C96F3B"/>
    <w:rsid w:val="00C97160"/>
    <w:rsid w:val="00CA2D12"/>
    <w:rsid w:val="00CA3443"/>
    <w:rsid w:val="00CA5211"/>
    <w:rsid w:val="00CA6101"/>
    <w:rsid w:val="00CA61E6"/>
    <w:rsid w:val="00CA6ED4"/>
    <w:rsid w:val="00CB2B6E"/>
    <w:rsid w:val="00CB409D"/>
    <w:rsid w:val="00CB515C"/>
    <w:rsid w:val="00CC0D47"/>
    <w:rsid w:val="00CC606F"/>
    <w:rsid w:val="00CC6699"/>
    <w:rsid w:val="00CC72B0"/>
    <w:rsid w:val="00CD1148"/>
    <w:rsid w:val="00CD14DC"/>
    <w:rsid w:val="00CD1734"/>
    <w:rsid w:val="00CD2606"/>
    <w:rsid w:val="00CD3A10"/>
    <w:rsid w:val="00CD7B03"/>
    <w:rsid w:val="00CE29D2"/>
    <w:rsid w:val="00CE2C8F"/>
    <w:rsid w:val="00CE4010"/>
    <w:rsid w:val="00CE4B98"/>
    <w:rsid w:val="00CE5A76"/>
    <w:rsid w:val="00CE63B4"/>
    <w:rsid w:val="00CF0377"/>
    <w:rsid w:val="00CF48AB"/>
    <w:rsid w:val="00D0069D"/>
    <w:rsid w:val="00D02B18"/>
    <w:rsid w:val="00D1023E"/>
    <w:rsid w:val="00D10381"/>
    <w:rsid w:val="00D171D8"/>
    <w:rsid w:val="00D229F1"/>
    <w:rsid w:val="00D2302D"/>
    <w:rsid w:val="00D26267"/>
    <w:rsid w:val="00D26724"/>
    <w:rsid w:val="00D26C26"/>
    <w:rsid w:val="00D30A40"/>
    <w:rsid w:val="00D3288D"/>
    <w:rsid w:val="00D32F3D"/>
    <w:rsid w:val="00D34D29"/>
    <w:rsid w:val="00D353B4"/>
    <w:rsid w:val="00D4105B"/>
    <w:rsid w:val="00D41648"/>
    <w:rsid w:val="00D44BA7"/>
    <w:rsid w:val="00D45B44"/>
    <w:rsid w:val="00D507ED"/>
    <w:rsid w:val="00D5188D"/>
    <w:rsid w:val="00D52994"/>
    <w:rsid w:val="00D52C64"/>
    <w:rsid w:val="00D558F2"/>
    <w:rsid w:val="00D562A1"/>
    <w:rsid w:val="00D60ACF"/>
    <w:rsid w:val="00D636F2"/>
    <w:rsid w:val="00D63E4E"/>
    <w:rsid w:val="00D649D9"/>
    <w:rsid w:val="00D668D5"/>
    <w:rsid w:val="00D70355"/>
    <w:rsid w:val="00D70F44"/>
    <w:rsid w:val="00D7215E"/>
    <w:rsid w:val="00D73AE4"/>
    <w:rsid w:val="00D77C68"/>
    <w:rsid w:val="00D809E3"/>
    <w:rsid w:val="00D83491"/>
    <w:rsid w:val="00D851DE"/>
    <w:rsid w:val="00D868E0"/>
    <w:rsid w:val="00D87766"/>
    <w:rsid w:val="00D879F6"/>
    <w:rsid w:val="00D87B13"/>
    <w:rsid w:val="00D91CC2"/>
    <w:rsid w:val="00D9377F"/>
    <w:rsid w:val="00D96D21"/>
    <w:rsid w:val="00DA01F4"/>
    <w:rsid w:val="00DA05EB"/>
    <w:rsid w:val="00DA113B"/>
    <w:rsid w:val="00DA17A7"/>
    <w:rsid w:val="00DA270B"/>
    <w:rsid w:val="00DA4F26"/>
    <w:rsid w:val="00DA5F5D"/>
    <w:rsid w:val="00DB167F"/>
    <w:rsid w:val="00DB20B6"/>
    <w:rsid w:val="00DB391C"/>
    <w:rsid w:val="00DB5229"/>
    <w:rsid w:val="00DB584C"/>
    <w:rsid w:val="00DB7B02"/>
    <w:rsid w:val="00DC026C"/>
    <w:rsid w:val="00DC3825"/>
    <w:rsid w:val="00DC3FD8"/>
    <w:rsid w:val="00DD08E7"/>
    <w:rsid w:val="00DD2909"/>
    <w:rsid w:val="00DD306E"/>
    <w:rsid w:val="00DE288F"/>
    <w:rsid w:val="00DE7262"/>
    <w:rsid w:val="00DE79DF"/>
    <w:rsid w:val="00DE7C5F"/>
    <w:rsid w:val="00DF0C43"/>
    <w:rsid w:val="00DF0EB2"/>
    <w:rsid w:val="00DF1CD9"/>
    <w:rsid w:val="00DF42B3"/>
    <w:rsid w:val="00DF4429"/>
    <w:rsid w:val="00DF49C2"/>
    <w:rsid w:val="00DF4E33"/>
    <w:rsid w:val="00E0054C"/>
    <w:rsid w:val="00E02631"/>
    <w:rsid w:val="00E03FCD"/>
    <w:rsid w:val="00E0766D"/>
    <w:rsid w:val="00E10B2B"/>
    <w:rsid w:val="00E116DF"/>
    <w:rsid w:val="00E11A3D"/>
    <w:rsid w:val="00E14782"/>
    <w:rsid w:val="00E161E9"/>
    <w:rsid w:val="00E174B7"/>
    <w:rsid w:val="00E20683"/>
    <w:rsid w:val="00E20F20"/>
    <w:rsid w:val="00E24A93"/>
    <w:rsid w:val="00E26E2D"/>
    <w:rsid w:val="00E34CEE"/>
    <w:rsid w:val="00E3717F"/>
    <w:rsid w:val="00E37F5C"/>
    <w:rsid w:val="00E410ED"/>
    <w:rsid w:val="00E41171"/>
    <w:rsid w:val="00E41692"/>
    <w:rsid w:val="00E42230"/>
    <w:rsid w:val="00E43192"/>
    <w:rsid w:val="00E47379"/>
    <w:rsid w:val="00E50EA9"/>
    <w:rsid w:val="00E563BB"/>
    <w:rsid w:val="00E57D57"/>
    <w:rsid w:val="00E62C45"/>
    <w:rsid w:val="00E643CD"/>
    <w:rsid w:val="00E6560F"/>
    <w:rsid w:val="00E67118"/>
    <w:rsid w:val="00E7053C"/>
    <w:rsid w:val="00E70B24"/>
    <w:rsid w:val="00E71582"/>
    <w:rsid w:val="00E7529B"/>
    <w:rsid w:val="00E762C5"/>
    <w:rsid w:val="00E77449"/>
    <w:rsid w:val="00E80548"/>
    <w:rsid w:val="00E8168A"/>
    <w:rsid w:val="00E81694"/>
    <w:rsid w:val="00E81D65"/>
    <w:rsid w:val="00E81D91"/>
    <w:rsid w:val="00E83210"/>
    <w:rsid w:val="00E8403B"/>
    <w:rsid w:val="00E8577A"/>
    <w:rsid w:val="00E862D7"/>
    <w:rsid w:val="00E86F1D"/>
    <w:rsid w:val="00E8701D"/>
    <w:rsid w:val="00E874F3"/>
    <w:rsid w:val="00E9137B"/>
    <w:rsid w:val="00E9143F"/>
    <w:rsid w:val="00E9584B"/>
    <w:rsid w:val="00EA0A8A"/>
    <w:rsid w:val="00EA26FD"/>
    <w:rsid w:val="00EA3DA6"/>
    <w:rsid w:val="00EB112D"/>
    <w:rsid w:val="00EB1F15"/>
    <w:rsid w:val="00EB2B23"/>
    <w:rsid w:val="00EB4A1D"/>
    <w:rsid w:val="00EB5A2D"/>
    <w:rsid w:val="00EB611E"/>
    <w:rsid w:val="00EB734E"/>
    <w:rsid w:val="00EB756A"/>
    <w:rsid w:val="00ED0D62"/>
    <w:rsid w:val="00ED15C1"/>
    <w:rsid w:val="00ED370B"/>
    <w:rsid w:val="00ED3747"/>
    <w:rsid w:val="00ED4B75"/>
    <w:rsid w:val="00EE10A3"/>
    <w:rsid w:val="00EE18A5"/>
    <w:rsid w:val="00EE6368"/>
    <w:rsid w:val="00EE7951"/>
    <w:rsid w:val="00EF115E"/>
    <w:rsid w:val="00EF1927"/>
    <w:rsid w:val="00EF2BDB"/>
    <w:rsid w:val="00EF2D3E"/>
    <w:rsid w:val="00EF3188"/>
    <w:rsid w:val="00EF3F55"/>
    <w:rsid w:val="00EF4CEC"/>
    <w:rsid w:val="00EF7959"/>
    <w:rsid w:val="00F12457"/>
    <w:rsid w:val="00F12619"/>
    <w:rsid w:val="00F12838"/>
    <w:rsid w:val="00F1288E"/>
    <w:rsid w:val="00F133CA"/>
    <w:rsid w:val="00F206E0"/>
    <w:rsid w:val="00F23E30"/>
    <w:rsid w:val="00F24ADD"/>
    <w:rsid w:val="00F31910"/>
    <w:rsid w:val="00F31FE9"/>
    <w:rsid w:val="00F366DF"/>
    <w:rsid w:val="00F36872"/>
    <w:rsid w:val="00F453C8"/>
    <w:rsid w:val="00F50415"/>
    <w:rsid w:val="00F5370E"/>
    <w:rsid w:val="00F60F2A"/>
    <w:rsid w:val="00F611AE"/>
    <w:rsid w:val="00F63F5C"/>
    <w:rsid w:val="00F648B2"/>
    <w:rsid w:val="00F67E7F"/>
    <w:rsid w:val="00F715FC"/>
    <w:rsid w:val="00F71DD0"/>
    <w:rsid w:val="00F72E68"/>
    <w:rsid w:val="00F73726"/>
    <w:rsid w:val="00F73A2F"/>
    <w:rsid w:val="00F73D13"/>
    <w:rsid w:val="00F769CA"/>
    <w:rsid w:val="00F774E7"/>
    <w:rsid w:val="00F77AE1"/>
    <w:rsid w:val="00F77CC0"/>
    <w:rsid w:val="00F84053"/>
    <w:rsid w:val="00F84219"/>
    <w:rsid w:val="00F90EDC"/>
    <w:rsid w:val="00F92A7D"/>
    <w:rsid w:val="00F95FCF"/>
    <w:rsid w:val="00F97040"/>
    <w:rsid w:val="00FA09A0"/>
    <w:rsid w:val="00FA124F"/>
    <w:rsid w:val="00FA38FC"/>
    <w:rsid w:val="00FA3B89"/>
    <w:rsid w:val="00FA4071"/>
    <w:rsid w:val="00FA485A"/>
    <w:rsid w:val="00FA4BEE"/>
    <w:rsid w:val="00FA726E"/>
    <w:rsid w:val="00FA7810"/>
    <w:rsid w:val="00FB11AC"/>
    <w:rsid w:val="00FB1D5B"/>
    <w:rsid w:val="00FB3AFC"/>
    <w:rsid w:val="00FB3B2D"/>
    <w:rsid w:val="00FB740E"/>
    <w:rsid w:val="00FC1803"/>
    <w:rsid w:val="00FC1A5A"/>
    <w:rsid w:val="00FC3A6E"/>
    <w:rsid w:val="00FC4840"/>
    <w:rsid w:val="00FD0359"/>
    <w:rsid w:val="00FD171C"/>
    <w:rsid w:val="00FD28FA"/>
    <w:rsid w:val="00FD34A7"/>
    <w:rsid w:val="00FE1FD7"/>
    <w:rsid w:val="00FE278E"/>
    <w:rsid w:val="00FE2B0B"/>
    <w:rsid w:val="00FE2C8B"/>
    <w:rsid w:val="00FE381B"/>
    <w:rsid w:val="00FE3ED9"/>
    <w:rsid w:val="00FE5879"/>
    <w:rsid w:val="00FE5D01"/>
    <w:rsid w:val="00FE7ADA"/>
    <w:rsid w:val="00FF1143"/>
    <w:rsid w:val="00FF2C44"/>
    <w:rsid w:val="00FF2DCF"/>
    <w:rsid w:val="00FF40BC"/>
    <w:rsid w:val="00FF621F"/>
    <w:rsid w:val="00FF6B68"/>
    <w:rsid w:val="00FF70D6"/>
    <w:rsid w:val="00FF7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W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9BDAD"/>
  <w15:chartTrackingRefBased/>
  <w15:docId w15:val="{17D56D7B-09A9-D840-BC61-AFBB12D1C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TW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D51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760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RelyOnCSS/>
  <w:doNotOrganizeInFolder/>
  <w:doNotUseLongFileNames/>
  <w:pixelsPerInch w:val="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user/Library/Group%20Containers/UBF8T346G9.Office/User%20Content.localized/Templates.localized/Normal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吳家樂</dc:creator>
  <cp:keywords/>
  <dc:description/>
  <cp:lastModifiedBy>吳家樂</cp:lastModifiedBy>
  <cp:revision>2</cp:revision>
  <dcterms:created xsi:type="dcterms:W3CDTF">2024-06-08T08:17:00Z</dcterms:created>
  <dcterms:modified xsi:type="dcterms:W3CDTF">2024-06-09T01:15:00Z</dcterms:modified>
</cp:coreProperties>
</file>